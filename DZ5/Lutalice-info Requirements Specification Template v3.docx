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4678" w14:textId="479901D4" w:rsidR="0058521F" w:rsidRPr="008A6777" w:rsidRDefault="0058521F" w:rsidP="0058521F">
      <w:pPr>
        <w:pStyle w:val="Title"/>
        <w:jc w:val="right"/>
        <w:rPr>
          <w:rFonts w:ascii="Arial" w:hAnsi="Arial" w:cs="Arial"/>
          <w:sz w:val="52"/>
          <w:szCs w:val="52"/>
          <w:lang w:val="hr-HR"/>
        </w:rPr>
      </w:pPr>
      <w:r w:rsidRPr="17427903">
        <w:rPr>
          <w:rFonts w:ascii="Arial" w:hAnsi="Arial" w:cs="Arial"/>
          <w:sz w:val="52"/>
          <w:szCs w:val="52"/>
          <w:lang w:val="hr-HR"/>
        </w:rPr>
        <w:t>&lt;</w:t>
      </w:r>
      <w:r w:rsidR="45EBF64F" w:rsidRPr="17427903">
        <w:rPr>
          <w:rFonts w:ascii="Arial" w:hAnsi="Arial" w:cs="Arial"/>
          <w:sz w:val="52"/>
          <w:szCs w:val="52"/>
          <w:lang w:val="hr-HR"/>
        </w:rPr>
        <w:t>Lutalice info</w:t>
      </w:r>
      <w:r w:rsidRPr="17427903">
        <w:rPr>
          <w:rFonts w:ascii="Arial" w:hAnsi="Arial" w:cs="Arial"/>
          <w:sz w:val="52"/>
          <w:szCs w:val="52"/>
          <w:lang w:val="hr-HR"/>
        </w:rPr>
        <w:t xml:space="preserve">&gt; </w:t>
      </w:r>
    </w:p>
    <w:p w14:paraId="672A6659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DC31860" w14:textId="77777777" w:rsidR="0058521F" w:rsidRPr="003C0AEF" w:rsidRDefault="003C0AEF" w:rsidP="0058521F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zahtjeva sustava</w:t>
      </w:r>
    </w:p>
    <w:p w14:paraId="0A37501D" w14:textId="77777777" w:rsidR="0058521F" w:rsidRPr="003C0AEF" w:rsidRDefault="0058521F" w:rsidP="0058521F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14:paraId="5DAB6C7B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02EB378F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6A05A809" w14:textId="77777777" w:rsidR="0058521F" w:rsidRPr="003C0AEF" w:rsidRDefault="0058521F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7925EC24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17427903">
        <w:rPr>
          <w:rFonts w:ascii="Arial" w:hAnsi="Arial" w:cs="Arial"/>
          <w:lang w:val="hr-HR"/>
        </w:rPr>
        <w:t>Studenti:</w:t>
      </w:r>
    </w:p>
    <w:p w14:paraId="36173649" w14:textId="5FCDAE42" w:rsidR="5B5233F0" w:rsidRDefault="5B5233F0" w:rsidP="17427903">
      <w:pPr>
        <w:jc w:val="right"/>
        <w:rPr>
          <w:rFonts w:ascii="Arial" w:hAnsi="Arial" w:cs="Arial"/>
          <w:lang w:val="hr-HR"/>
        </w:rPr>
      </w:pPr>
      <w:r w:rsidRPr="17427903">
        <w:rPr>
          <w:rFonts w:ascii="Arial" w:hAnsi="Arial" w:cs="Arial"/>
          <w:lang w:val="hr-HR"/>
        </w:rPr>
        <w:t>Vinko Tino Zlopaša</w:t>
      </w:r>
    </w:p>
    <w:p w14:paraId="25697394" w14:textId="05614D79" w:rsidR="5B5233F0" w:rsidRDefault="5B5233F0" w:rsidP="17427903">
      <w:pPr>
        <w:jc w:val="right"/>
        <w:rPr>
          <w:szCs w:val="22"/>
          <w:lang w:val="hr-HR"/>
        </w:rPr>
      </w:pPr>
      <w:r w:rsidRPr="17427903">
        <w:rPr>
          <w:rFonts w:ascii="Arial" w:hAnsi="Arial" w:cs="Arial"/>
          <w:szCs w:val="22"/>
          <w:lang w:val="hr-HR"/>
        </w:rPr>
        <w:t>Jure Bakula</w:t>
      </w:r>
    </w:p>
    <w:p w14:paraId="19F4FF46" w14:textId="6467F5A2" w:rsidR="5B5233F0" w:rsidRDefault="5B5233F0" w:rsidP="17427903">
      <w:pPr>
        <w:jc w:val="right"/>
        <w:rPr>
          <w:szCs w:val="22"/>
          <w:lang w:val="hr-HR"/>
        </w:rPr>
      </w:pPr>
      <w:r w:rsidRPr="17427903">
        <w:rPr>
          <w:rFonts w:ascii="Arial" w:hAnsi="Arial" w:cs="Arial"/>
          <w:szCs w:val="22"/>
          <w:lang w:val="hr-HR"/>
        </w:rPr>
        <w:t>Andro Raspudić</w:t>
      </w:r>
    </w:p>
    <w:p w14:paraId="5A39BBE3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41C8F396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72A3D3EC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77A6DDD9" w14:textId="0C8D8E01" w:rsidR="0058521F" w:rsidRPr="003C0AEF" w:rsidRDefault="0058521F" w:rsidP="17427903">
      <w:pPr>
        <w:pStyle w:val="BodyText"/>
        <w:jc w:val="right"/>
        <w:rPr>
          <w:rFonts w:ascii="Arial" w:hAnsi="Arial" w:cs="Arial"/>
          <w:lang w:val="hr-HR"/>
        </w:rPr>
        <w:sectPr w:rsidR="0058521F" w:rsidRPr="003C0AE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17427903">
        <w:rPr>
          <w:rFonts w:ascii="Arial" w:hAnsi="Arial" w:cs="Arial"/>
          <w:lang w:val="hr-HR"/>
        </w:rPr>
        <w:t xml:space="preserve">Mostar, </w:t>
      </w:r>
      <w:r w:rsidR="19E5F2B9" w:rsidRPr="17427903">
        <w:rPr>
          <w:rFonts w:ascii="Arial" w:hAnsi="Arial" w:cs="Arial"/>
          <w:lang w:val="hr-HR"/>
        </w:rPr>
        <w:t>20.12.2021</w:t>
      </w:r>
    </w:p>
    <w:p w14:paraId="4C320DDC" w14:textId="77777777" w:rsidR="00545A77" w:rsidRPr="003C0AEF" w:rsidRDefault="00545A77" w:rsidP="00545A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0D0B940D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61"/>
        <w:gridCol w:w="2178"/>
        <w:gridCol w:w="4726"/>
      </w:tblGrid>
      <w:tr w:rsidR="00545A77" w:rsidRPr="003C0AEF" w14:paraId="10BE7001" w14:textId="77777777" w:rsidTr="17427903">
        <w:trPr>
          <w:trHeight w:val="323"/>
        </w:trPr>
        <w:tc>
          <w:tcPr>
            <w:tcW w:w="1314" w:type="pct"/>
          </w:tcPr>
          <w:p w14:paraId="221083D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85131F0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2F7EB0E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28D70114" w14:textId="77777777" w:rsidTr="17427903">
        <w:trPr>
          <w:trHeight w:val="323"/>
        </w:trPr>
        <w:tc>
          <w:tcPr>
            <w:tcW w:w="1314" w:type="pct"/>
          </w:tcPr>
          <w:p w14:paraId="1371DC76" w14:textId="666472E6" w:rsidR="00545A77" w:rsidRPr="003C0AEF" w:rsidRDefault="0BCFB028" w:rsidP="17427903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Vinko Tino Zlopaša</w:t>
            </w:r>
          </w:p>
        </w:tc>
        <w:tc>
          <w:tcPr>
            <w:tcW w:w="1163" w:type="pct"/>
          </w:tcPr>
          <w:p w14:paraId="48C30AFF" w14:textId="29F899A0" w:rsidR="00545A77" w:rsidRPr="003C0AEF" w:rsidRDefault="0BCFB028" w:rsidP="17427903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Voditelj</w:t>
            </w:r>
          </w:p>
        </w:tc>
        <w:tc>
          <w:tcPr>
            <w:tcW w:w="2522" w:type="pct"/>
          </w:tcPr>
          <w:p w14:paraId="0E27B00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0061E4C" w14:textId="77777777" w:rsidTr="17427903">
        <w:trPr>
          <w:trHeight w:val="323"/>
        </w:trPr>
        <w:tc>
          <w:tcPr>
            <w:tcW w:w="1314" w:type="pct"/>
          </w:tcPr>
          <w:p w14:paraId="44EAFD9C" w14:textId="2CEA5F3A" w:rsidR="00545A77" w:rsidRPr="003C0AEF" w:rsidRDefault="0BCFB028" w:rsidP="17427903">
            <w:pPr>
              <w:pStyle w:val="Tabletext"/>
              <w:spacing w:before="0" w:after="0"/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Jure Bakula</w:t>
            </w:r>
          </w:p>
        </w:tc>
        <w:tc>
          <w:tcPr>
            <w:tcW w:w="1163" w:type="pct"/>
          </w:tcPr>
          <w:p w14:paraId="4B94D5A5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DEEC669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3656B9AB" w14:textId="77777777" w:rsidTr="17427903">
        <w:trPr>
          <w:trHeight w:val="323"/>
        </w:trPr>
        <w:tc>
          <w:tcPr>
            <w:tcW w:w="1314" w:type="pct"/>
          </w:tcPr>
          <w:p w14:paraId="45FB0818" w14:textId="6ACC7C03" w:rsidR="00545A77" w:rsidRPr="003C0AEF" w:rsidRDefault="0BCFB028" w:rsidP="17427903">
            <w:pPr>
              <w:pStyle w:val="Tabletext"/>
              <w:spacing w:before="0" w:after="0"/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Andro Raspudić</w:t>
            </w:r>
          </w:p>
        </w:tc>
        <w:tc>
          <w:tcPr>
            <w:tcW w:w="1163" w:type="pct"/>
          </w:tcPr>
          <w:p w14:paraId="049F31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3128261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2486C05" w14:textId="77777777" w:rsidTr="17427903">
        <w:trPr>
          <w:trHeight w:val="323"/>
        </w:trPr>
        <w:tc>
          <w:tcPr>
            <w:tcW w:w="1314" w:type="pct"/>
          </w:tcPr>
          <w:p w14:paraId="4101652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B99056E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1299C43A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4DDBEF00" w14:textId="77777777" w:rsidR="00545A77" w:rsidRPr="003C0AEF" w:rsidRDefault="00545A77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75B22FB9" w14:textId="77777777" w:rsidR="0058521F" w:rsidRPr="003C0AEF" w:rsidRDefault="00F31CA6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3461D779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75"/>
        <w:gridCol w:w="926"/>
        <w:gridCol w:w="3021"/>
        <w:gridCol w:w="2548"/>
        <w:gridCol w:w="1506"/>
      </w:tblGrid>
      <w:tr w:rsidR="00A768E3" w:rsidRPr="003C0AEF" w14:paraId="42819DAD" w14:textId="77777777" w:rsidTr="17427903">
        <w:tc>
          <w:tcPr>
            <w:tcW w:w="630" w:type="pct"/>
          </w:tcPr>
          <w:p w14:paraId="746F1487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3102AD4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1B9FBFDD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5C45649D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10B2D3B0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5C0230BD" w14:textId="77777777" w:rsidTr="17427903">
        <w:tc>
          <w:tcPr>
            <w:tcW w:w="630" w:type="pct"/>
          </w:tcPr>
          <w:p w14:paraId="559FC351" w14:textId="24E721B3" w:rsidR="00A768E3" w:rsidRPr="003C0AEF" w:rsidRDefault="00F31CA6" w:rsidP="17427903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&lt;</w:t>
            </w:r>
            <w:r w:rsidR="44B9A1F7" w:rsidRPr="17427903">
              <w:rPr>
                <w:rFonts w:ascii="Arial" w:hAnsi="Arial" w:cs="Arial"/>
                <w:lang w:val="hr-HR"/>
              </w:rPr>
              <w:t>20.12.2021</w:t>
            </w:r>
            <w:r w:rsidR="00A768E3" w:rsidRPr="17427903">
              <w:rPr>
                <w:rFonts w:ascii="Arial" w:hAnsi="Arial" w:cs="Arial"/>
                <w:lang w:val="hr-HR"/>
              </w:rPr>
              <w:t>&gt;</w:t>
            </w:r>
          </w:p>
        </w:tc>
        <w:tc>
          <w:tcPr>
            <w:tcW w:w="428" w:type="pct"/>
          </w:tcPr>
          <w:p w14:paraId="228533E9" w14:textId="072B01F9" w:rsidR="00A768E3" w:rsidRPr="003C0AEF" w:rsidRDefault="00A768E3" w:rsidP="17427903">
            <w:pPr>
              <w:pStyle w:val="Tabletext"/>
              <w:spacing w:before="0" w:after="0"/>
              <w:jc w:val="center"/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&lt;</w:t>
            </w:r>
            <w:r w:rsidR="79A4513F" w:rsidRPr="17427903">
              <w:rPr>
                <w:rFonts w:ascii="Arial" w:hAnsi="Arial" w:cs="Arial"/>
                <w:lang w:val="hr-HR"/>
              </w:rPr>
              <w:t>1.0</w:t>
            </w:r>
            <w:r w:rsidRPr="17427903">
              <w:rPr>
                <w:rFonts w:ascii="Arial" w:hAnsi="Arial" w:cs="Arial"/>
                <w:lang w:val="hr-HR"/>
              </w:rPr>
              <w:t>&gt;</w:t>
            </w:r>
          </w:p>
        </w:tc>
        <w:tc>
          <w:tcPr>
            <w:tcW w:w="1660" w:type="pct"/>
          </w:tcPr>
          <w:p w14:paraId="3CF2D8B6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4C79F6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&lt;detalji&gt;</w:t>
            </w:r>
          </w:p>
        </w:tc>
        <w:tc>
          <w:tcPr>
            <w:tcW w:w="870" w:type="pct"/>
          </w:tcPr>
          <w:p w14:paraId="0ECB731F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&lt;ime&gt;</w:t>
            </w:r>
          </w:p>
        </w:tc>
      </w:tr>
      <w:tr w:rsidR="00A768E3" w:rsidRPr="003C0AEF" w14:paraId="0FB78278" w14:textId="77777777" w:rsidTr="17427903">
        <w:tc>
          <w:tcPr>
            <w:tcW w:w="630" w:type="pct"/>
          </w:tcPr>
          <w:p w14:paraId="1FC3994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0562CB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34CE0A4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2EBF3C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6D98A12B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2946DB82" w14:textId="77777777" w:rsidTr="17427903">
        <w:tc>
          <w:tcPr>
            <w:tcW w:w="630" w:type="pct"/>
          </w:tcPr>
          <w:p w14:paraId="5997CC1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110FFD3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B699379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3FE9F23F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1F72F64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08CE6F91" w14:textId="77777777" w:rsidTr="17427903">
        <w:tc>
          <w:tcPr>
            <w:tcW w:w="630" w:type="pct"/>
          </w:tcPr>
          <w:p w14:paraId="61CDCEA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6BB9E25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23DE523C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2E5622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7547A0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043CB0F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58FF0644" w14:textId="77777777" w:rsidR="009E215B" w:rsidRPr="003C0AEF" w:rsidRDefault="0058521F" w:rsidP="00391221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17427903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17427903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sdt>
      <w:sdtPr>
        <w:id w:val="1968385186"/>
        <w:docPartObj>
          <w:docPartGallery w:val="Table of Contents"/>
          <w:docPartUnique/>
        </w:docPartObj>
      </w:sdtPr>
      <w:sdtContent>
        <w:p w14:paraId="1F39832B" w14:textId="1C1E4FAF" w:rsidR="17427903" w:rsidRDefault="17427903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0294551">
            <w:r w:rsidRPr="17427903">
              <w:rPr>
                <w:rStyle w:val="Hyperlink"/>
              </w:rPr>
              <w:t>1.</w:t>
            </w:r>
            <w:r>
              <w:tab/>
            </w:r>
            <w:r w:rsidRPr="17427903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>PAGEREF _Toc550294551 \h</w:instrText>
            </w:r>
            <w:r>
              <w:fldChar w:fldCharType="separate"/>
            </w:r>
            <w:r w:rsidRPr="174279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0B85D803" w14:textId="6284EF94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769059474">
            <w:r w:rsidR="17427903" w:rsidRPr="17427903">
              <w:rPr>
                <w:rStyle w:val="Hyperlink"/>
              </w:rPr>
              <w:t>2.</w:t>
            </w:r>
            <w:r w:rsidR="17427903">
              <w:tab/>
            </w:r>
            <w:r w:rsidR="17427903" w:rsidRPr="17427903">
              <w:rPr>
                <w:rStyle w:val="Hyperlink"/>
              </w:rPr>
              <w:t>OPIS SUSTAVA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_Toc769059474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1425D6FE" w14:textId="63D59CCD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159409428">
            <w:r w:rsidR="17427903" w:rsidRPr="17427903">
              <w:rPr>
                <w:rStyle w:val="Hyperlink"/>
              </w:rPr>
              <w:t>3.</w:t>
            </w:r>
            <w:r w:rsidR="17427903">
              <w:tab/>
            </w:r>
            <w:r w:rsidR="17427903" w:rsidRPr="17427903">
              <w:rPr>
                <w:rStyle w:val="Hyperlink"/>
              </w:rPr>
              <w:t>SVRHA DOKUMENTA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_Toc159409428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58604169" w14:textId="0844F88A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1576517530">
            <w:r w:rsidR="17427903" w:rsidRPr="17427903">
              <w:rPr>
                <w:rStyle w:val="Hyperlink"/>
              </w:rPr>
              <w:t>4.</w:t>
            </w:r>
            <w:r w:rsidR="17427903">
              <w:tab/>
            </w:r>
            <w:r w:rsidR="17427903" w:rsidRPr="17427903">
              <w:rPr>
                <w:rStyle w:val="Hyperlink"/>
              </w:rPr>
              <w:t>uml-dijagram aktivnosti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_Toc1576517530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6911A18C" w14:textId="1CB79D46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1579367076">
            <w:r w:rsidR="17427903" w:rsidRPr="17427903">
              <w:rPr>
                <w:rStyle w:val="Hyperlink"/>
              </w:rPr>
              <w:t>5.</w:t>
            </w:r>
            <w:r w:rsidR="17427903">
              <w:tab/>
            </w:r>
            <w:r w:rsidR="17427903" w:rsidRPr="17427903">
              <w:rPr>
                <w:rStyle w:val="Hyperlink"/>
              </w:rPr>
              <w:t>korisnici i njihove karakteristike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_Toc1579367076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4B559B99" w14:textId="7A1429B4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878734721">
            <w:r w:rsidR="17427903" w:rsidRPr="17427903">
              <w:rPr>
                <w:rStyle w:val="Hyperlink"/>
              </w:rPr>
              <w:t>6.</w:t>
            </w:r>
            <w:r w:rsidR="17427903">
              <w:tab/>
            </w:r>
            <w:r w:rsidR="17427903" w:rsidRPr="17427903">
              <w:rPr>
                <w:rStyle w:val="Hyperlink"/>
              </w:rPr>
              <w:t>FUNKCIONALNOSTI SUSTAVA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_Toc878734721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1E8E5C62" w14:textId="69BEAA7D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870327150">
            <w:r w:rsidR="17427903" w:rsidRPr="17427903">
              <w:rPr>
                <w:rStyle w:val="Hyperlink"/>
              </w:rPr>
              <w:t>7.</w:t>
            </w:r>
            <w:r w:rsidR="17427903">
              <w:tab/>
            </w:r>
            <w:r w:rsidR="17427903" w:rsidRPr="17427903">
              <w:rPr>
                <w:rStyle w:val="Hyperlink"/>
              </w:rPr>
              <w:t>RAZRADA ZAHTJEVA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_Toc870327150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72D48648" w14:textId="02D80A18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309857276">
            <w:r w:rsidR="17427903" w:rsidRPr="17427903">
              <w:rPr>
                <w:rStyle w:val="Hyperlink"/>
              </w:rPr>
              <w:t>8.</w:t>
            </w:r>
            <w:r w:rsidR="17427903">
              <w:tab/>
            </w:r>
            <w:r w:rsidR="17427903" w:rsidRPr="17427903">
              <w:rPr>
                <w:rStyle w:val="Hyperlink"/>
              </w:rPr>
              <w:t>DiJAGRAM KORIŠTENJA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_Toc309857276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70BCF648" w14:textId="0453085E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1732914596">
            <w:r w:rsidR="17427903" w:rsidRPr="17427903">
              <w:rPr>
                <w:rStyle w:val="Hyperlink"/>
              </w:rPr>
              <w:t>9.</w:t>
            </w:r>
            <w:r w:rsidR="17427903">
              <w:tab/>
            </w:r>
            <w:r w:rsidR="17427903" w:rsidRPr="17427903">
              <w:rPr>
                <w:rStyle w:val="Hyperlink"/>
              </w:rPr>
              <w:t>LJUDSKI SUDIONICI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_Toc1732914596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30784BC0" w14:textId="06F6D124" w:rsidR="17427903" w:rsidRDefault="004F1F51" w:rsidP="17427903">
          <w:pPr>
            <w:pStyle w:val="TOC1"/>
            <w:tabs>
              <w:tab w:val="right" w:leader="dot" w:pos="9360"/>
              <w:tab w:val="left" w:pos="435"/>
            </w:tabs>
            <w:rPr>
              <w:szCs w:val="22"/>
            </w:rPr>
          </w:pPr>
          <w:hyperlink w:anchor="_Toc948923811">
            <w:r w:rsidR="17427903" w:rsidRPr="17427903">
              <w:rPr>
                <w:rStyle w:val="Hyperlink"/>
              </w:rPr>
              <w:t>10.</w:t>
            </w:r>
            <w:r w:rsidR="17427903">
              <w:tab/>
            </w:r>
            <w:r w:rsidR="17427903" w:rsidRPr="17427903">
              <w:rPr>
                <w:rStyle w:val="Hyperlink"/>
              </w:rPr>
              <w:t>FUNCKIONALNI ZAHTJEVI ZA ADMINA I RADNIKA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_Toc948923811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4ABF6891" w14:textId="233336F5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1496000084">
            <w:r w:rsidR="17427903" w:rsidRPr="17427903">
              <w:rPr>
                <w:rStyle w:val="Hyperlink"/>
              </w:rPr>
              <w:t>10.1</w:t>
            </w:r>
            <w:r w:rsidR="17427903">
              <w:tab/>
            </w:r>
            <w:r w:rsidR="17427903" w:rsidRPr="17427903">
              <w:rPr>
                <w:rStyle w:val="Hyperlink"/>
              </w:rPr>
              <w:t>Login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_Toc1496000084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6E68FD45" w14:textId="6C1C5646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824422047">
            <w:r w:rsidR="17427903" w:rsidRPr="17427903">
              <w:rPr>
                <w:rStyle w:val="Hyperlink"/>
              </w:rPr>
              <w:t>10.2</w:t>
            </w:r>
            <w:r w:rsidR="17427903">
              <w:tab/>
            </w:r>
            <w:r w:rsidR="17427903" w:rsidRPr="17427903">
              <w:rPr>
                <w:rStyle w:val="Hyperlink"/>
              </w:rPr>
              <w:t>DODAVANJE NOVIH SKLONIŠTA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_Toc824422047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6413F264" w14:textId="40D413DC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452694939">
            <w:r w:rsidR="17427903" w:rsidRPr="17427903">
              <w:rPr>
                <w:rStyle w:val="Hyperlink"/>
              </w:rPr>
              <w:t>10.3</w:t>
            </w:r>
            <w:r w:rsidR="17427903">
              <w:tab/>
            </w:r>
            <w:r w:rsidR="17427903" w:rsidRPr="17427903">
              <w:rPr>
                <w:rStyle w:val="Hyperlink"/>
              </w:rPr>
              <w:t>DODAVANJE NOVIH RADNIKA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_Toc452694939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528898D3" w14:textId="5587A2D3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1704182334">
            <w:r w:rsidR="17427903" w:rsidRPr="17427903">
              <w:rPr>
                <w:rStyle w:val="Hyperlink"/>
              </w:rPr>
              <w:t>10.4</w:t>
            </w:r>
            <w:r w:rsidR="17427903">
              <w:tab/>
            </w:r>
            <w:r w:rsidR="17427903" w:rsidRPr="17427903">
              <w:rPr>
                <w:rStyle w:val="Hyperlink"/>
              </w:rPr>
              <w:t>prijava lutalice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_Toc1704182334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1D8B281F" w14:textId="35425928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32458479">
            <w:r w:rsidR="17427903" w:rsidRPr="17427903">
              <w:rPr>
                <w:rStyle w:val="Hyperlink"/>
              </w:rPr>
              <w:t>10.5</w:t>
            </w:r>
            <w:r w:rsidR="17427903">
              <w:tab/>
            </w:r>
            <w:r w:rsidR="17427903" w:rsidRPr="17427903">
              <w:rPr>
                <w:rStyle w:val="Hyperlink"/>
              </w:rPr>
              <w:t>Prijava nestalog ljubimca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_Toc32458479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4A927A3E" w14:textId="5070299B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1440664552">
            <w:r w:rsidR="17427903" w:rsidRPr="17427903">
              <w:rPr>
                <w:rStyle w:val="Hyperlink"/>
              </w:rPr>
              <w:t>10.6</w:t>
            </w:r>
            <w:r w:rsidR="17427903">
              <w:tab/>
            </w:r>
            <w:r w:rsidR="17427903" w:rsidRPr="17427903">
              <w:rPr>
                <w:rStyle w:val="Hyperlink"/>
              </w:rPr>
              <w:t>informacije o lutalici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_Toc1440664552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374DD213" w14:textId="4FD59F0E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1779161517">
            <w:r w:rsidR="17427903" w:rsidRPr="17427903">
              <w:rPr>
                <w:rStyle w:val="Hyperlink"/>
              </w:rPr>
              <w:t>10.7</w:t>
            </w:r>
            <w:r w:rsidR="17427903">
              <w:tab/>
            </w:r>
            <w:r w:rsidR="17427903" w:rsidRPr="17427903">
              <w:rPr>
                <w:rStyle w:val="Hyperlink"/>
              </w:rPr>
              <w:t>VERIFIKACIJA RADNIKA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_Toc1779161517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</w:p>
        <w:p w14:paraId="1C66CD65" w14:textId="0F03220E" w:rsidR="17427903" w:rsidRDefault="004F1F51" w:rsidP="17427903">
          <w:pPr>
            <w:pStyle w:val="TOC2"/>
            <w:tabs>
              <w:tab w:val="right" w:leader="dot" w:pos="9360"/>
              <w:tab w:val="left" w:pos="660"/>
            </w:tabs>
            <w:rPr>
              <w:szCs w:val="22"/>
            </w:rPr>
          </w:pPr>
          <w:hyperlink w:anchor="_Toc63001941">
            <w:r w:rsidR="17427903" w:rsidRPr="17427903">
              <w:rPr>
                <w:rStyle w:val="Hyperlink"/>
              </w:rPr>
              <w:t>10.8</w:t>
            </w:r>
            <w:r w:rsidR="17427903">
              <w:tab/>
            </w:r>
            <w:r w:rsidR="17427903" w:rsidRPr="17427903">
              <w:rPr>
                <w:rStyle w:val="Hyperlink"/>
              </w:rPr>
              <w:t>Klasifikacija funkcionalnih zahtjeva ili USE CASE</w:t>
            </w:r>
            <w:r w:rsidR="17427903">
              <w:tab/>
            </w:r>
            <w:r w:rsidR="17427903">
              <w:fldChar w:fldCharType="begin"/>
            </w:r>
            <w:r w:rsidR="17427903">
              <w:instrText>PAGEREF _Toc63001941 \h</w:instrText>
            </w:r>
            <w:r w:rsidR="17427903">
              <w:fldChar w:fldCharType="separate"/>
            </w:r>
            <w:r w:rsidR="17427903" w:rsidRPr="17427903">
              <w:rPr>
                <w:rStyle w:val="Hyperlink"/>
              </w:rPr>
              <w:t>3</w:t>
            </w:r>
            <w:r w:rsidR="17427903">
              <w:fldChar w:fldCharType="end"/>
            </w:r>
          </w:hyperlink>
          <w:r w:rsidR="17427903">
            <w:fldChar w:fldCharType="end"/>
          </w:r>
        </w:p>
      </w:sdtContent>
    </w:sdt>
    <w:p w14:paraId="07459315" w14:textId="77777777" w:rsidR="009E215B" w:rsidRPr="008A6777" w:rsidRDefault="009E215B" w:rsidP="17427903">
      <w:pPr>
        <w:rPr>
          <w:rFonts w:ascii="Arial" w:hAnsi="Arial" w:cs="Arial"/>
          <w:lang w:val="hr-HR"/>
        </w:rPr>
      </w:pPr>
    </w:p>
    <w:p w14:paraId="6537F28F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6DFB9E20" w14:textId="77777777" w:rsidR="009E215B" w:rsidRPr="003C0AEF" w:rsidRDefault="009E215B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1E310255" w14:textId="17FAE77A" w:rsidR="17427903" w:rsidRDefault="17427903" w:rsidP="17427903">
      <w:pPr>
        <w:rPr>
          <w:szCs w:val="22"/>
          <w:lang w:val="hr-HR"/>
        </w:rPr>
      </w:pPr>
    </w:p>
    <w:p w14:paraId="3BB8AF60" w14:textId="77621AB5" w:rsidR="17427903" w:rsidRDefault="17427903" w:rsidP="17427903">
      <w:pPr>
        <w:rPr>
          <w:szCs w:val="22"/>
          <w:lang w:val="hr-HR"/>
        </w:rPr>
      </w:pPr>
    </w:p>
    <w:p w14:paraId="2E448E20" w14:textId="3C27F2D3" w:rsidR="17427903" w:rsidRDefault="17427903" w:rsidP="17427903">
      <w:pPr>
        <w:rPr>
          <w:szCs w:val="22"/>
          <w:lang w:val="hr-HR"/>
        </w:rPr>
      </w:pPr>
    </w:p>
    <w:p w14:paraId="696C9C9C" w14:textId="219451A9" w:rsidR="17427903" w:rsidRDefault="17427903" w:rsidP="17427903">
      <w:pPr>
        <w:rPr>
          <w:szCs w:val="22"/>
          <w:lang w:val="hr-HR"/>
        </w:rPr>
      </w:pPr>
    </w:p>
    <w:p w14:paraId="760BF771" w14:textId="3E33D17B" w:rsidR="17427903" w:rsidRDefault="17427903" w:rsidP="17427903">
      <w:pPr>
        <w:rPr>
          <w:szCs w:val="22"/>
          <w:lang w:val="hr-HR"/>
        </w:rPr>
      </w:pPr>
    </w:p>
    <w:p w14:paraId="78506ECC" w14:textId="0325EF1C" w:rsidR="17427903" w:rsidRDefault="17427903" w:rsidP="17427903">
      <w:pPr>
        <w:rPr>
          <w:szCs w:val="22"/>
          <w:lang w:val="hr-HR"/>
        </w:rPr>
      </w:pPr>
    </w:p>
    <w:p w14:paraId="40DCB1EB" w14:textId="02D1D720" w:rsidR="00D74A67" w:rsidRPr="003C0AEF" w:rsidRDefault="5952415B" w:rsidP="002F4711">
      <w:pPr>
        <w:pStyle w:val="Heading1"/>
        <w:rPr>
          <w:rFonts w:cs="Arial"/>
          <w:sz w:val="22"/>
          <w:szCs w:val="22"/>
          <w:lang w:val="hr-HR"/>
        </w:rPr>
      </w:pPr>
      <w:bookmarkStart w:id="0" w:name="_Toc550294551"/>
      <w:bookmarkStart w:id="1" w:name="_Toc4395995"/>
      <w:r w:rsidRPr="1867D46D">
        <w:rPr>
          <w:rFonts w:cs="Arial"/>
          <w:sz w:val="22"/>
          <w:szCs w:val="22"/>
          <w:lang w:val="hr-HR"/>
        </w:rPr>
        <w:t>Uvod</w:t>
      </w:r>
      <w:bookmarkEnd w:id="0"/>
    </w:p>
    <w:p w14:paraId="16439AAE" w14:textId="35474578" w:rsidR="63068AA5" w:rsidRDefault="63068AA5" w:rsidP="17427903">
      <w:pPr>
        <w:pStyle w:val="NormalWeb"/>
        <w:rPr>
          <w:rFonts w:ascii="Arial" w:eastAsia="Arial" w:hAnsi="Arial" w:cs="Arial"/>
        </w:rPr>
      </w:pPr>
      <w:r w:rsidRPr="17427903">
        <w:rPr>
          <w:rFonts w:ascii="Arial" w:eastAsia="Arial" w:hAnsi="Arial" w:cs="Arial"/>
        </w:rPr>
        <w:t>„</w:t>
      </w:r>
      <w:proofErr w:type="spellStart"/>
      <w:r w:rsidRPr="17427903">
        <w:rPr>
          <w:rFonts w:ascii="Arial" w:eastAsia="Arial" w:hAnsi="Arial" w:cs="Arial"/>
        </w:rPr>
        <w:t>Stanje</w:t>
      </w:r>
      <w:proofErr w:type="spellEnd"/>
      <w:r w:rsidRPr="17427903">
        <w:rPr>
          <w:rFonts w:ascii="Arial" w:eastAsia="Arial" w:hAnsi="Arial" w:cs="Arial"/>
        </w:rPr>
        <w:t xml:space="preserve"> u </w:t>
      </w:r>
      <w:proofErr w:type="spellStart"/>
      <w:r w:rsidRPr="17427903">
        <w:rPr>
          <w:rFonts w:ascii="Arial" w:eastAsia="Arial" w:hAnsi="Arial" w:cs="Arial"/>
        </w:rPr>
        <w:t>BiH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što</w:t>
      </w:r>
      <w:proofErr w:type="spellEnd"/>
      <w:r w:rsidRPr="17427903">
        <w:rPr>
          <w:rFonts w:ascii="Arial" w:eastAsia="Arial" w:hAnsi="Arial" w:cs="Arial"/>
        </w:rPr>
        <w:t xml:space="preserve"> se </w:t>
      </w:r>
      <w:proofErr w:type="spellStart"/>
      <w:r w:rsidRPr="17427903">
        <w:rPr>
          <w:rFonts w:ascii="Arial" w:eastAsia="Arial" w:hAnsi="Arial" w:cs="Arial"/>
        </w:rPr>
        <w:t>tiče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pasa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lutalica</w:t>
      </w:r>
      <w:proofErr w:type="spellEnd"/>
      <w:r w:rsidRPr="17427903">
        <w:rPr>
          <w:rFonts w:ascii="Arial" w:eastAsia="Arial" w:hAnsi="Arial" w:cs="Arial"/>
        </w:rPr>
        <w:t xml:space="preserve"> je </w:t>
      </w:r>
      <w:proofErr w:type="spellStart"/>
      <w:r w:rsidRPr="17427903">
        <w:rPr>
          <w:rFonts w:ascii="Arial" w:eastAsia="Arial" w:hAnsi="Arial" w:cs="Arial"/>
        </w:rPr>
        <w:t>preveliko</w:t>
      </w:r>
      <w:proofErr w:type="spellEnd"/>
      <w:r w:rsidRPr="17427903">
        <w:rPr>
          <w:rFonts w:ascii="Arial" w:eastAsia="Arial" w:hAnsi="Arial" w:cs="Arial"/>
        </w:rPr>
        <w:t xml:space="preserve">, u 2021 </w:t>
      </w:r>
      <w:proofErr w:type="spellStart"/>
      <w:r w:rsidRPr="17427903">
        <w:rPr>
          <w:rFonts w:ascii="Arial" w:eastAsia="Arial" w:hAnsi="Arial" w:cs="Arial"/>
        </w:rPr>
        <w:t>zabilježeno</w:t>
      </w:r>
      <w:proofErr w:type="spellEnd"/>
      <w:r w:rsidRPr="17427903">
        <w:rPr>
          <w:rFonts w:ascii="Arial" w:eastAsia="Arial" w:hAnsi="Arial" w:cs="Arial"/>
        </w:rPr>
        <w:t xml:space="preserve"> je 31 </w:t>
      </w:r>
      <w:proofErr w:type="spellStart"/>
      <w:r w:rsidRPr="17427903">
        <w:rPr>
          <w:rFonts w:ascii="Arial" w:eastAsia="Arial" w:hAnsi="Arial" w:cs="Arial"/>
        </w:rPr>
        <w:t>napad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pasa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lutalica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na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ljude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samo</w:t>
      </w:r>
      <w:proofErr w:type="spellEnd"/>
      <w:r w:rsidRPr="17427903">
        <w:rPr>
          <w:rFonts w:ascii="Arial" w:eastAsia="Arial" w:hAnsi="Arial" w:cs="Arial"/>
        </w:rPr>
        <w:t xml:space="preserve"> u </w:t>
      </w:r>
      <w:proofErr w:type="spellStart"/>
      <w:r w:rsidRPr="17427903">
        <w:rPr>
          <w:rFonts w:ascii="Arial" w:eastAsia="Arial" w:hAnsi="Arial" w:cs="Arial"/>
        </w:rPr>
        <w:t>Sarajevu</w:t>
      </w:r>
      <w:proofErr w:type="spellEnd"/>
      <w:r w:rsidRPr="17427903">
        <w:rPr>
          <w:rFonts w:ascii="Arial" w:eastAsia="Arial" w:hAnsi="Arial" w:cs="Arial"/>
        </w:rPr>
        <w:t xml:space="preserve"> a </w:t>
      </w:r>
      <w:proofErr w:type="spellStart"/>
      <w:r w:rsidRPr="17427903">
        <w:rPr>
          <w:rFonts w:ascii="Arial" w:eastAsia="Arial" w:hAnsi="Arial" w:cs="Arial"/>
        </w:rPr>
        <w:t>nema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rješenja</w:t>
      </w:r>
      <w:proofErr w:type="spellEnd"/>
      <w:r w:rsidRPr="17427903">
        <w:rPr>
          <w:rFonts w:ascii="Arial" w:eastAsia="Arial" w:hAnsi="Arial" w:cs="Arial"/>
        </w:rPr>
        <w:t>(</w:t>
      </w:r>
      <w:proofErr w:type="spellStart"/>
      <w:r w:rsidRPr="17427903">
        <w:rPr>
          <w:rFonts w:ascii="Arial" w:eastAsia="Arial" w:hAnsi="Arial" w:cs="Arial"/>
        </w:rPr>
        <w:t>Isto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tako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član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obitelji</w:t>
      </w:r>
      <w:proofErr w:type="spellEnd"/>
      <w:r w:rsidRPr="17427903">
        <w:rPr>
          <w:rFonts w:ascii="Arial" w:eastAsia="Arial" w:hAnsi="Arial" w:cs="Arial"/>
        </w:rPr>
        <w:t xml:space="preserve"> mi je </w:t>
      </w:r>
      <w:proofErr w:type="spellStart"/>
      <w:r w:rsidRPr="17427903">
        <w:rPr>
          <w:rFonts w:ascii="Arial" w:eastAsia="Arial" w:hAnsi="Arial" w:cs="Arial"/>
        </w:rPr>
        <w:t>imao</w:t>
      </w:r>
      <w:proofErr w:type="spellEnd"/>
      <w:r w:rsidRPr="17427903">
        <w:rPr>
          <w:rFonts w:ascii="Arial" w:eastAsia="Arial" w:hAnsi="Arial" w:cs="Arial"/>
        </w:rPr>
        <w:t xml:space="preserve"> problem s </w:t>
      </w:r>
      <w:proofErr w:type="spellStart"/>
      <w:r w:rsidRPr="17427903">
        <w:rPr>
          <w:rFonts w:ascii="Arial" w:eastAsia="Arial" w:hAnsi="Arial" w:cs="Arial"/>
        </w:rPr>
        <w:t>njima</w:t>
      </w:r>
      <w:proofErr w:type="spellEnd"/>
      <w:r w:rsidRPr="17427903">
        <w:rPr>
          <w:rFonts w:ascii="Arial" w:eastAsia="Arial" w:hAnsi="Arial" w:cs="Arial"/>
        </w:rPr>
        <w:t xml:space="preserve"> u </w:t>
      </w:r>
      <w:proofErr w:type="spellStart"/>
      <w:r w:rsidRPr="17427903">
        <w:rPr>
          <w:rFonts w:ascii="Arial" w:eastAsia="Arial" w:hAnsi="Arial" w:cs="Arial"/>
        </w:rPr>
        <w:t>Mostaru</w:t>
      </w:r>
      <w:proofErr w:type="spellEnd"/>
      <w:r w:rsidRPr="17427903">
        <w:rPr>
          <w:rFonts w:ascii="Arial" w:eastAsia="Arial" w:hAnsi="Arial" w:cs="Arial"/>
        </w:rPr>
        <w:t>).</w:t>
      </w:r>
    </w:p>
    <w:p w14:paraId="0ABC0AFE" w14:textId="1E8A7F0D" w:rsidR="63068AA5" w:rsidRDefault="63068AA5" w:rsidP="17427903">
      <w:pPr>
        <w:pStyle w:val="NormalWeb"/>
        <w:rPr>
          <w:rFonts w:ascii="Arial" w:eastAsia="Arial" w:hAnsi="Arial" w:cs="Arial"/>
        </w:rPr>
      </w:pPr>
      <w:proofErr w:type="spellStart"/>
      <w:r w:rsidRPr="17427903">
        <w:rPr>
          <w:rFonts w:ascii="Arial" w:eastAsia="Arial" w:hAnsi="Arial" w:cs="Arial"/>
        </w:rPr>
        <w:t>Rješenje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koje</w:t>
      </w:r>
      <w:proofErr w:type="spellEnd"/>
      <w:r w:rsidRPr="17427903">
        <w:rPr>
          <w:rFonts w:ascii="Arial" w:eastAsia="Arial" w:hAnsi="Arial" w:cs="Arial"/>
        </w:rPr>
        <w:t xml:space="preserve"> bi </w:t>
      </w:r>
      <w:proofErr w:type="spellStart"/>
      <w:r w:rsidRPr="17427903">
        <w:rPr>
          <w:rFonts w:ascii="Arial" w:eastAsia="Arial" w:hAnsi="Arial" w:cs="Arial"/>
        </w:rPr>
        <w:t>dobili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sa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ovom</w:t>
      </w:r>
      <w:proofErr w:type="spellEnd"/>
      <w:r w:rsidRPr="17427903">
        <w:rPr>
          <w:rFonts w:ascii="Arial" w:eastAsia="Arial" w:hAnsi="Arial" w:cs="Arial"/>
        </w:rPr>
        <w:t xml:space="preserve"> web </w:t>
      </w:r>
      <w:proofErr w:type="spellStart"/>
      <w:r w:rsidRPr="17427903">
        <w:rPr>
          <w:rFonts w:ascii="Arial" w:eastAsia="Arial" w:hAnsi="Arial" w:cs="Arial"/>
        </w:rPr>
        <w:t>aplikacijom</w:t>
      </w:r>
      <w:proofErr w:type="spellEnd"/>
      <w:r w:rsidRPr="17427903">
        <w:rPr>
          <w:rFonts w:ascii="Arial" w:eastAsia="Arial" w:hAnsi="Arial" w:cs="Arial"/>
        </w:rPr>
        <w:t xml:space="preserve"> je to </w:t>
      </w:r>
      <w:proofErr w:type="spellStart"/>
      <w:r w:rsidRPr="17427903">
        <w:rPr>
          <w:rFonts w:ascii="Arial" w:eastAsia="Arial" w:hAnsi="Arial" w:cs="Arial"/>
        </w:rPr>
        <w:t>što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bi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omogućili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ljudima</w:t>
      </w:r>
      <w:proofErr w:type="spellEnd"/>
      <w:r w:rsidRPr="17427903">
        <w:rPr>
          <w:rFonts w:ascii="Arial" w:eastAsia="Arial" w:hAnsi="Arial" w:cs="Arial"/>
        </w:rPr>
        <w:t xml:space="preserve"> da </w:t>
      </w:r>
      <w:proofErr w:type="spellStart"/>
      <w:r w:rsidRPr="17427903">
        <w:rPr>
          <w:rFonts w:ascii="Arial" w:eastAsia="Arial" w:hAnsi="Arial" w:cs="Arial"/>
        </w:rPr>
        <w:t>prijave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lutalicu</w:t>
      </w:r>
      <w:proofErr w:type="spellEnd"/>
      <w:r w:rsidRPr="17427903">
        <w:rPr>
          <w:rFonts w:ascii="Arial" w:eastAsia="Arial" w:hAnsi="Arial" w:cs="Arial"/>
        </w:rPr>
        <w:t xml:space="preserve"> i </w:t>
      </w:r>
      <w:proofErr w:type="spellStart"/>
      <w:r w:rsidRPr="17427903">
        <w:rPr>
          <w:rFonts w:ascii="Arial" w:eastAsia="Arial" w:hAnsi="Arial" w:cs="Arial"/>
        </w:rPr>
        <w:t>njenu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lokaciju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gdje</w:t>
      </w:r>
      <w:proofErr w:type="spellEnd"/>
      <w:r w:rsidRPr="17427903">
        <w:rPr>
          <w:rFonts w:ascii="Arial" w:eastAsia="Arial" w:hAnsi="Arial" w:cs="Arial"/>
        </w:rPr>
        <w:t xml:space="preserve"> se </w:t>
      </w:r>
      <w:proofErr w:type="spellStart"/>
      <w:r w:rsidRPr="17427903">
        <w:rPr>
          <w:rFonts w:ascii="Arial" w:eastAsia="Arial" w:hAnsi="Arial" w:cs="Arial"/>
        </w:rPr>
        <w:t>nalazi</w:t>
      </w:r>
      <w:proofErr w:type="spellEnd"/>
      <w:r w:rsidRPr="17427903">
        <w:rPr>
          <w:rFonts w:ascii="Arial" w:eastAsia="Arial" w:hAnsi="Arial" w:cs="Arial"/>
        </w:rPr>
        <w:t xml:space="preserve">, pa </w:t>
      </w:r>
      <w:proofErr w:type="spellStart"/>
      <w:r w:rsidRPr="17427903">
        <w:rPr>
          <w:rFonts w:ascii="Arial" w:eastAsia="Arial" w:hAnsi="Arial" w:cs="Arial"/>
        </w:rPr>
        <w:t>na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osnovu</w:t>
      </w:r>
      <w:proofErr w:type="spellEnd"/>
      <w:r w:rsidRPr="17427903">
        <w:rPr>
          <w:rFonts w:ascii="Arial" w:eastAsia="Arial" w:hAnsi="Arial" w:cs="Arial"/>
        </w:rPr>
        <w:t xml:space="preserve"> toga </w:t>
      </w:r>
      <w:proofErr w:type="spellStart"/>
      <w:r w:rsidRPr="17427903">
        <w:rPr>
          <w:rFonts w:ascii="Arial" w:eastAsia="Arial" w:hAnsi="Arial" w:cs="Arial"/>
        </w:rPr>
        <w:t>obavijestiti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veterinara</w:t>
      </w:r>
      <w:proofErr w:type="spellEnd"/>
      <w:r w:rsidRPr="17427903">
        <w:rPr>
          <w:rFonts w:ascii="Arial" w:eastAsia="Arial" w:hAnsi="Arial" w:cs="Arial"/>
        </w:rPr>
        <w:t xml:space="preserve">, </w:t>
      </w:r>
      <w:proofErr w:type="spellStart"/>
      <w:r w:rsidRPr="17427903">
        <w:rPr>
          <w:rFonts w:ascii="Arial" w:eastAsia="Arial" w:hAnsi="Arial" w:cs="Arial"/>
        </w:rPr>
        <w:t>šintera</w:t>
      </w:r>
      <w:proofErr w:type="spellEnd"/>
      <w:r w:rsidRPr="17427903">
        <w:rPr>
          <w:rFonts w:ascii="Arial" w:eastAsia="Arial" w:hAnsi="Arial" w:cs="Arial"/>
        </w:rPr>
        <w:t xml:space="preserve">...da </w:t>
      </w:r>
      <w:proofErr w:type="spellStart"/>
      <w:r w:rsidRPr="17427903">
        <w:rPr>
          <w:rFonts w:ascii="Arial" w:eastAsia="Arial" w:hAnsi="Arial" w:cs="Arial"/>
        </w:rPr>
        <w:t>dođu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po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psa</w:t>
      </w:r>
      <w:proofErr w:type="spellEnd"/>
      <w:r w:rsidRPr="17427903">
        <w:rPr>
          <w:rFonts w:ascii="Arial" w:eastAsia="Arial" w:hAnsi="Arial" w:cs="Arial"/>
        </w:rPr>
        <w:t xml:space="preserve"> i </w:t>
      </w:r>
      <w:proofErr w:type="spellStart"/>
      <w:r w:rsidRPr="17427903">
        <w:rPr>
          <w:rFonts w:ascii="Arial" w:eastAsia="Arial" w:hAnsi="Arial" w:cs="Arial"/>
        </w:rPr>
        <w:t>smjeste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ga</w:t>
      </w:r>
      <w:proofErr w:type="spellEnd"/>
      <w:r w:rsidRPr="17427903">
        <w:rPr>
          <w:rFonts w:ascii="Arial" w:eastAsia="Arial" w:hAnsi="Arial" w:cs="Arial"/>
        </w:rPr>
        <w:t xml:space="preserve"> u </w:t>
      </w:r>
      <w:proofErr w:type="spellStart"/>
      <w:proofErr w:type="gramStart"/>
      <w:r w:rsidRPr="17427903">
        <w:rPr>
          <w:rFonts w:ascii="Arial" w:eastAsia="Arial" w:hAnsi="Arial" w:cs="Arial"/>
        </w:rPr>
        <w:t>dom</w:t>
      </w:r>
      <w:proofErr w:type="spellEnd"/>
      <w:r w:rsidRPr="17427903">
        <w:rPr>
          <w:rFonts w:ascii="Arial" w:eastAsia="Arial" w:hAnsi="Arial" w:cs="Arial"/>
        </w:rPr>
        <w:t>(</w:t>
      </w:r>
      <w:proofErr w:type="spellStart"/>
      <w:proofErr w:type="gramEnd"/>
      <w:r w:rsidRPr="17427903">
        <w:rPr>
          <w:rFonts w:ascii="Arial" w:eastAsia="Arial" w:hAnsi="Arial" w:cs="Arial"/>
        </w:rPr>
        <w:t>sklonište</w:t>
      </w:r>
      <w:proofErr w:type="spellEnd"/>
      <w:r w:rsidRPr="17427903">
        <w:rPr>
          <w:rFonts w:ascii="Arial" w:eastAsia="Arial" w:hAnsi="Arial" w:cs="Arial"/>
        </w:rPr>
        <w:t xml:space="preserve">). </w:t>
      </w:r>
      <w:proofErr w:type="spellStart"/>
      <w:proofErr w:type="gramStart"/>
      <w:r w:rsidRPr="17427903">
        <w:rPr>
          <w:rFonts w:ascii="Arial" w:eastAsia="Arial" w:hAnsi="Arial" w:cs="Arial"/>
        </w:rPr>
        <w:t>Daljnje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funkcije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aplikacije</w:t>
      </w:r>
      <w:proofErr w:type="spellEnd"/>
      <w:r w:rsidRPr="17427903">
        <w:rPr>
          <w:rFonts w:ascii="Arial" w:eastAsia="Arial" w:hAnsi="Arial" w:cs="Arial"/>
        </w:rPr>
        <w:t xml:space="preserve"> bi bile da </w:t>
      </w:r>
      <w:proofErr w:type="spellStart"/>
      <w:r w:rsidRPr="17427903">
        <w:rPr>
          <w:rFonts w:ascii="Arial" w:eastAsia="Arial" w:hAnsi="Arial" w:cs="Arial"/>
        </w:rPr>
        <w:t>omoguće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ljudima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donacije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za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sklonište</w:t>
      </w:r>
      <w:proofErr w:type="spellEnd"/>
      <w:r w:rsidRPr="17427903">
        <w:rPr>
          <w:rFonts w:ascii="Arial" w:eastAsia="Arial" w:hAnsi="Arial" w:cs="Arial"/>
        </w:rPr>
        <w:t xml:space="preserve"> i </w:t>
      </w:r>
      <w:proofErr w:type="spellStart"/>
      <w:r w:rsidRPr="17427903">
        <w:rPr>
          <w:rFonts w:ascii="Arial" w:eastAsia="Arial" w:hAnsi="Arial" w:cs="Arial"/>
        </w:rPr>
        <w:t>za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udomljavanje</w:t>
      </w:r>
      <w:proofErr w:type="spellEnd"/>
      <w:r w:rsidRPr="17427903">
        <w:rPr>
          <w:rFonts w:ascii="Arial" w:eastAsia="Arial" w:hAnsi="Arial" w:cs="Arial"/>
        </w:rPr>
        <w:t>.</w:t>
      </w:r>
      <w:proofErr w:type="gramEnd"/>
    </w:p>
    <w:p w14:paraId="7DFC64E4" w14:textId="7E1E9CED" w:rsidR="63068AA5" w:rsidRDefault="63068AA5" w:rsidP="17427903">
      <w:pPr>
        <w:pStyle w:val="NormalWeb"/>
        <w:rPr>
          <w:rFonts w:ascii="Arial" w:eastAsia="Arial" w:hAnsi="Arial" w:cs="Arial"/>
        </w:rPr>
      </w:pPr>
      <w:proofErr w:type="spellStart"/>
      <w:r w:rsidRPr="17427903">
        <w:rPr>
          <w:rFonts w:ascii="Arial" w:eastAsia="Arial" w:hAnsi="Arial" w:cs="Arial"/>
        </w:rPr>
        <w:t>Mislim</w:t>
      </w:r>
      <w:proofErr w:type="spellEnd"/>
      <w:r w:rsidRPr="17427903">
        <w:rPr>
          <w:rFonts w:ascii="Arial" w:eastAsia="Arial" w:hAnsi="Arial" w:cs="Arial"/>
        </w:rPr>
        <w:t xml:space="preserve"> da bi ova </w:t>
      </w:r>
      <w:proofErr w:type="spellStart"/>
      <w:r w:rsidRPr="17427903">
        <w:rPr>
          <w:rFonts w:ascii="Arial" w:eastAsia="Arial" w:hAnsi="Arial" w:cs="Arial"/>
        </w:rPr>
        <w:t>aplikacija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olakšala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ljudima</w:t>
      </w:r>
      <w:proofErr w:type="spellEnd"/>
      <w:r w:rsidRPr="17427903">
        <w:rPr>
          <w:rFonts w:ascii="Arial" w:eastAsia="Arial" w:hAnsi="Arial" w:cs="Arial"/>
        </w:rPr>
        <w:t xml:space="preserve"> i bar </w:t>
      </w:r>
      <w:proofErr w:type="spellStart"/>
      <w:r w:rsidRPr="17427903">
        <w:rPr>
          <w:rFonts w:ascii="Arial" w:eastAsia="Arial" w:hAnsi="Arial" w:cs="Arial"/>
        </w:rPr>
        <w:t>malo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pomogla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oko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problema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sa</w:t>
      </w:r>
      <w:proofErr w:type="spellEnd"/>
      <w:r w:rsidRPr="17427903">
        <w:rPr>
          <w:rFonts w:ascii="Arial" w:eastAsia="Arial" w:hAnsi="Arial" w:cs="Arial"/>
        </w:rPr>
        <w:t xml:space="preserve"> </w:t>
      </w:r>
      <w:proofErr w:type="spellStart"/>
      <w:r w:rsidRPr="17427903">
        <w:rPr>
          <w:rFonts w:ascii="Arial" w:eastAsia="Arial" w:hAnsi="Arial" w:cs="Arial"/>
        </w:rPr>
        <w:t>lutalicama</w:t>
      </w:r>
      <w:proofErr w:type="spellEnd"/>
      <w:proofErr w:type="gramStart"/>
      <w:r w:rsidRPr="17427903">
        <w:rPr>
          <w:rFonts w:ascii="Arial" w:eastAsia="Arial" w:hAnsi="Arial" w:cs="Arial"/>
        </w:rPr>
        <w:t>.“</w:t>
      </w:r>
      <w:proofErr w:type="gramEnd"/>
    </w:p>
    <w:p w14:paraId="7186376A" w14:textId="5ACF9479" w:rsidR="026488F5" w:rsidRDefault="3779484C" w:rsidP="17427903">
      <w:pPr>
        <w:pStyle w:val="Heading1"/>
      </w:pPr>
      <w:bookmarkStart w:id="2" w:name="_Toc769059474"/>
      <w:r w:rsidRPr="1867D46D">
        <w:rPr>
          <w:bCs/>
          <w:szCs w:val="24"/>
        </w:rPr>
        <w:t>OPIS SUSTAVA</w:t>
      </w:r>
      <w:bookmarkEnd w:id="2"/>
    </w:p>
    <w:p w14:paraId="1CB36BE1" w14:textId="62E55963" w:rsidR="026488F5" w:rsidRDefault="026488F5" w:rsidP="17427903">
      <w:pPr>
        <w:rPr>
          <w:rFonts w:ascii="Arial" w:eastAsia="Arial" w:hAnsi="Arial" w:cs="Arial"/>
          <w:sz w:val="24"/>
          <w:szCs w:val="24"/>
        </w:rPr>
      </w:pPr>
      <w:r w:rsidRPr="17427903">
        <w:rPr>
          <w:rFonts w:ascii="Arial" w:eastAsia="Arial" w:hAnsi="Arial" w:cs="Arial"/>
          <w:sz w:val="24"/>
          <w:szCs w:val="24"/>
        </w:rPr>
        <w:t>Lutalice info je informacijski sustav koje će pomoći smanjiti broj lutalica i omogućiti sklonište i udomljavanje lu</w:t>
      </w:r>
      <w:r w:rsidR="0DC1B92D" w:rsidRPr="17427903">
        <w:rPr>
          <w:rFonts w:ascii="Arial" w:eastAsia="Arial" w:hAnsi="Arial" w:cs="Arial"/>
          <w:sz w:val="24"/>
          <w:szCs w:val="24"/>
        </w:rPr>
        <w:t>talicama. Sustav nudi prikaz svih prijavljenih lutalica i omogućuje korisnicima da bez prijave na</w:t>
      </w:r>
      <w:r w:rsidR="401DA3B8" w:rsidRPr="17427903">
        <w:rPr>
          <w:rFonts w:ascii="Arial" w:eastAsia="Arial" w:hAnsi="Arial" w:cs="Arial"/>
          <w:sz w:val="24"/>
          <w:szCs w:val="24"/>
        </w:rPr>
        <w:t xml:space="preserve"> sustav prijave lutalicu ili nestalog ljubimca.</w:t>
      </w:r>
    </w:p>
    <w:p w14:paraId="0B2B6C99" w14:textId="470A26A9" w:rsidR="026488F5" w:rsidRDefault="3779484C" w:rsidP="17427903">
      <w:pPr>
        <w:pStyle w:val="Heading1"/>
      </w:pPr>
      <w:bookmarkStart w:id="3" w:name="_Toc159409428"/>
      <w:r w:rsidRPr="1867D46D">
        <w:rPr>
          <w:bCs/>
          <w:szCs w:val="24"/>
        </w:rPr>
        <w:t>SVRHA DOKUMENTA</w:t>
      </w:r>
      <w:bookmarkEnd w:id="3"/>
    </w:p>
    <w:p w14:paraId="63AF480E" w14:textId="20F0A85E" w:rsidR="026488F5" w:rsidRDefault="026488F5" w:rsidP="17427903">
      <w:pPr>
        <w:pStyle w:val="NormalWeb"/>
        <w:rPr>
          <w:sz w:val="22"/>
          <w:szCs w:val="22"/>
          <w:lang w:val="hr-HR"/>
        </w:rPr>
      </w:pPr>
      <w:r w:rsidRPr="17427903">
        <w:rPr>
          <w:rFonts w:ascii="Arial" w:hAnsi="Arial" w:cs="Arial"/>
          <w:lang w:val="hr-HR"/>
        </w:rPr>
        <w:t>Cilj aplikacije Lutalice info je korisniku omogućiti pregled lutalica za udomljavanje kao i prijavu lutalica ili nestalog ljubimca.</w:t>
      </w:r>
    </w:p>
    <w:p w14:paraId="3E13C61D" w14:textId="38760915" w:rsidR="17427903" w:rsidRDefault="17427903" w:rsidP="277FEF0C">
      <w:pPr>
        <w:pStyle w:val="NormalWeb"/>
      </w:pPr>
    </w:p>
    <w:p w14:paraId="4B93EB3A" w14:textId="0BC53948" w:rsidR="2BB910F7" w:rsidRDefault="6217E7DB" w:rsidP="17427903">
      <w:pPr>
        <w:pStyle w:val="Heading1"/>
      </w:pPr>
      <w:bookmarkStart w:id="4" w:name="_Toc1576517530"/>
      <w:r w:rsidRPr="1867D46D">
        <w:rPr>
          <w:bCs/>
          <w:szCs w:val="24"/>
        </w:rPr>
        <w:lastRenderedPageBreak/>
        <w:t>uml-dijagram aktivnosti</w:t>
      </w:r>
      <w:bookmarkEnd w:id="4"/>
    </w:p>
    <w:p w14:paraId="05594A12" w14:textId="45D4F232" w:rsidR="17427903" w:rsidRDefault="4FEFE629" w:rsidP="17427903">
      <w:pPr>
        <w:rPr>
          <w:szCs w:val="22"/>
        </w:rPr>
      </w:pPr>
      <w:r>
        <w:rPr>
          <w:noProof/>
          <w:lang w:val="en-US"/>
        </w:rPr>
        <w:drawing>
          <wp:inline distT="0" distB="0" distL="0" distR="0" wp14:anchorId="769A51E6" wp14:editId="556D41C4">
            <wp:extent cx="6413801" cy="5638800"/>
            <wp:effectExtent l="0" t="0" r="0" b="0"/>
            <wp:docPr id="1340575157" name="Picture 134057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0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952" w14:textId="35013941" w:rsidR="2BB910F7" w:rsidRDefault="6217E7DB" w:rsidP="17427903">
      <w:pPr>
        <w:pStyle w:val="Heading1"/>
      </w:pPr>
      <w:bookmarkStart w:id="5" w:name="_Toc1579367076"/>
      <w:r w:rsidRPr="1867D46D">
        <w:rPr>
          <w:bCs/>
          <w:szCs w:val="24"/>
        </w:rPr>
        <w:t>korisnici i njihove karakteristike</w:t>
      </w:r>
      <w:bookmarkEnd w:id="5"/>
    </w:p>
    <w:p w14:paraId="7B71DDDE" w14:textId="53E7F7C9" w:rsidR="17427903" w:rsidRDefault="17427903" w:rsidP="17427903">
      <w:pPr>
        <w:rPr>
          <w:szCs w:val="22"/>
        </w:rPr>
      </w:pP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650"/>
        <w:gridCol w:w="1815"/>
        <w:gridCol w:w="1125"/>
        <w:gridCol w:w="2715"/>
        <w:gridCol w:w="1905"/>
      </w:tblGrid>
      <w:tr w:rsidR="17427903" w14:paraId="410B5FC4" w14:textId="77777777" w:rsidTr="17427903"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6C4BDF4C" w14:textId="2C0819B2" w:rsidR="17427903" w:rsidRDefault="17427903" w:rsidP="17427903">
            <w:pPr>
              <w:jc w:val="center"/>
              <w:rPr>
                <w:rFonts w:ascii="Arial" w:eastAsia="Arial" w:hAnsi="Arial" w:cs="Arial"/>
                <w:color w:val="000000" w:themeColor="text1"/>
                <w:szCs w:val="22"/>
              </w:rPr>
            </w:pPr>
            <w:r w:rsidRPr="17427903">
              <w:rPr>
                <w:rFonts w:ascii="Arial" w:eastAsia="Arial" w:hAnsi="Arial" w:cs="Arial"/>
                <w:b/>
                <w:bCs/>
                <w:color w:val="000000" w:themeColor="text1"/>
                <w:szCs w:val="22"/>
              </w:rPr>
              <w:t>User/Role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1AB52D2" w14:textId="0E2D12D8" w:rsidR="17427903" w:rsidRDefault="17427903" w:rsidP="17427903">
            <w:pPr>
              <w:jc w:val="center"/>
              <w:rPr>
                <w:rFonts w:ascii="Arial" w:eastAsia="Arial" w:hAnsi="Arial" w:cs="Arial"/>
                <w:color w:val="000000" w:themeColor="text1"/>
                <w:szCs w:val="22"/>
              </w:rPr>
            </w:pPr>
            <w:r w:rsidRPr="17427903">
              <w:rPr>
                <w:rFonts w:ascii="Arial" w:eastAsia="Arial" w:hAnsi="Arial" w:cs="Arial"/>
                <w:b/>
                <w:bCs/>
                <w:color w:val="000000" w:themeColor="text1"/>
                <w:szCs w:val="22"/>
              </w:rPr>
              <w:t>Example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5FB0B55E" w14:textId="0D44D41C" w:rsidR="17427903" w:rsidRDefault="17427903" w:rsidP="17427903">
            <w:pPr>
              <w:jc w:val="center"/>
              <w:rPr>
                <w:rFonts w:ascii="Arial" w:eastAsia="Arial" w:hAnsi="Arial" w:cs="Arial"/>
                <w:color w:val="000000" w:themeColor="text1"/>
                <w:szCs w:val="22"/>
              </w:rPr>
            </w:pPr>
            <w:r w:rsidRPr="17427903">
              <w:rPr>
                <w:rFonts w:ascii="Arial" w:eastAsia="Arial" w:hAnsi="Arial" w:cs="Arial"/>
                <w:b/>
                <w:bCs/>
                <w:color w:val="000000" w:themeColor="text1"/>
                <w:szCs w:val="22"/>
              </w:rPr>
              <w:t>Frequency of Use</w:t>
            </w:r>
          </w:p>
        </w:tc>
        <w:tc>
          <w:tcPr>
            <w:tcW w:w="2715" w:type="dxa"/>
            <w:shd w:val="clear" w:color="auto" w:fill="D9D9D9" w:themeFill="background1" w:themeFillShade="D9"/>
            <w:vAlign w:val="center"/>
          </w:tcPr>
          <w:p w14:paraId="21CE6E88" w14:textId="23C97EE9" w:rsidR="17427903" w:rsidRDefault="17427903" w:rsidP="17427903">
            <w:pPr>
              <w:jc w:val="center"/>
              <w:rPr>
                <w:rFonts w:ascii="Arial" w:eastAsia="Arial" w:hAnsi="Arial" w:cs="Arial"/>
                <w:color w:val="000000" w:themeColor="text1"/>
                <w:szCs w:val="22"/>
              </w:rPr>
            </w:pPr>
            <w:r w:rsidRPr="17427903">
              <w:rPr>
                <w:rFonts w:ascii="Arial" w:eastAsia="Arial" w:hAnsi="Arial" w:cs="Arial"/>
                <w:b/>
                <w:bCs/>
                <w:color w:val="000000" w:themeColor="text1"/>
                <w:szCs w:val="22"/>
              </w:rPr>
              <w:t>Security/Access, Features Used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14:paraId="67244180" w14:textId="4B5CD58B" w:rsidR="17427903" w:rsidRDefault="17427903" w:rsidP="17427903">
            <w:pPr>
              <w:jc w:val="center"/>
              <w:rPr>
                <w:rFonts w:ascii="Arial" w:eastAsia="Arial" w:hAnsi="Arial" w:cs="Arial"/>
                <w:color w:val="000000" w:themeColor="text1"/>
                <w:szCs w:val="22"/>
              </w:rPr>
            </w:pPr>
            <w:r w:rsidRPr="17427903">
              <w:rPr>
                <w:rFonts w:ascii="Arial" w:eastAsia="Arial" w:hAnsi="Arial" w:cs="Arial"/>
                <w:b/>
                <w:bCs/>
                <w:color w:val="000000" w:themeColor="text1"/>
                <w:szCs w:val="22"/>
              </w:rPr>
              <w:t>Additional Notes</w:t>
            </w:r>
          </w:p>
        </w:tc>
      </w:tr>
      <w:tr w:rsidR="17427903" w14:paraId="2140E425" w14:textId="77777777" w:rsidTr="17427903">
        <w:tc>
          <w:tcPr>
            <w:tcW w:w="1650" w:type="dxa"/>
          </w:tcPr>
          <w:p w14:paraId="2A74D775" w14:textId="725DB7F1" w:rsidR="126C9B35" w:rsidRDefault="126C9B35" w:rsidP="17427903">
            <w:pPr>
              <w:rPr>
                <w:rFonts w:ascii="Arial" w:eastAsia="Arial" w:hAnsi="Arial" w:cs="Arial"/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Korisnik</w:t>
            </w:r>
          </w:p>
          <w:p w14:paraId="7FE9005E" w14:textId="3477CEF8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52793BB5" w14:textId="04E4A67F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2D87C2C9" w14:textId="03357DBC" w:rsidR="126C9B35" w:rsidRDefault="126C9B35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Admin</w:t>
            </w:r>
          </w:p>
          <w:p w14:paraId="14EAF018" w14:textId="314CD472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54FAE71D" w14:textId="2F551807" w:rsidR="126C9B35" w:rsidRDefault="126C9B35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Radnik</w:t>
            </w:r>
          </w:p>
        </w:tc>
        <w:tc>
          <w:tcPr>
            <w:tcW w:w="1815" w:type="dxa"/>
          </w:tcPr>
          <w:p w14:paraId="61B084EE" w14:textId="2F745830" w:rsidR="126C9B35" w:rsidRDefault="126C9B35" w:rsidP="17427903">
            <w:pPr>
              <w:rPr>
                <w:rFonts w:ascii="Arial" w:eastAsia="Arial" w:hAnsi="Arial" w:cs="Arial"/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lastRenderedPageBreak/>
              <w:t xml:space="preserve">Korisnik- Marku </w:t>
            </w: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lastRenderedPageBreak/>
              <w:t>nije potrebana prijava, već ulazom na sustav ima pregled lutalica i opcije prijave.</w:t>
            </w:r>
          </w:p>
          <w:p w14:paraId="53C98E87" w14:textId="7B6B5AC6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0CC56F9F" w14:textId="274A45F5" w:rsidR="126C9B35" w:rsidRDefault="126C9B35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Admin- potrebna prijava, upravlja cijelim sustavom, dodaje radnike i skloništa</w:t>
            </w:r>
          </w:p>
          <w:p w14:paraId="47D12DB3" w14:textId="64E73C2B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1DA9112B" w14:textId="54805BDF" w:rsidR="126C9B35" w:rsidRDefault="126C9B35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 xml:space="preserve">Radnik- potrebna prijava, odobrava lutalica i vodi </w:t>
            </w:r>
            <w:r w:rsidR="525EE9D1"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kontrolu o lutalicama</w:t>
            </w:r>
          </w:p>
        </w:tc>
        <w:tc>
          <w:tcPr>
            <w:tcW w:w="1125" w:type="dxa"/>
          </w:tcPr>
          <w:p w14:paraId="660492D7" w14:textId="5782108A" w:rsidR="525EE9D1" w:rsidRDefault="525EE9D1" w:rsidP="17427903">
            <w:pPr>
              <w:rPr>
                <w:rFonts w:ascii="Arial" w:eastAsia="Arial" w:hAnsi="Arial" w:cs="Arial"/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lastRenderedPageBreak/>
              <w:t xml:space="preserve">Korisnik- </w:t>
            </w: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lastRenderedPageBreak/>
              <w:t>često</w:t>
            </w:r>
          </w:p>
          <w:p w14:paraId="04A2A2CC" w14:textId="2EBCD1B3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59C94F84" w14:textId="329CAACE" w:rsidR="525EE9D1" w:rsidRDefault="525EE9D1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i/>
                <w:iCs/>
                <w:color w:val="0000FF"/>
                <w:szCs w:val="22"/>
              </w:rPr>
              <w:t>Admin- srednje</w:t>
            </w:r>
          </w:p>
          <w:p w14:paraId="67AB7B35" w14:textId="617FC93D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59BF4DC8" w14:textId="14512BE4" w:rsidR="525EE9D1" w:rsidRDefault="525EE9D1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i/>
                <w:iCs/>
                <w:color w:val="0000FF"/>
                <w:szCs w:val="22"/>
              </w:rPr>
              <w:t>Radnik- često</w:t>
            </w:r>
          </w:p>
        </w:tc>
        <w:tc>
          <w:tcPr>
            <w:tcW w:w="2715" w:type="dxa"/>
          </w:tcPr>
          <w:p w14:paraId="0418F870" w14:textId="439EC4C7" w:rsidR="525EE9D1" w:rsidRDefault="525EE9D1" w:rsidP="17427903">
            <w:pPr>
              <w:rPr>
                <w:rFonts w:ascii="Arial" w:eastAsia="Arial" w:hAnsi="Arial" w:cs="Arial"/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lastRenderedPageBreak/>
              <w:t>Korisnik:</w:t>
            </w:r>
          </w:p>
          <w:p w14:paraId="32FF3D9B" w14:textId="18563954" w:rsidR="525EE9D1" w:rsidRDefault="525EE9D1" w:rsidP="17427903">
            <w:pPr>
              <w:pStyle w:val="ListParagraph"/>
              <w:numPr>
                <w:ilvl w:val="0"/>
                <w:numId w:val="13"/>
              </w:numPr>
              <w:rPr>
                <w:rFonts w:eastAsia="Calibri" w:cs="Calibri"/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lastRenderedPageBreak/>
              <w:t>Pregled lutalica</w:t>
            </w:r>
          </w:p>
          <w:p w14:paraId="69ABDA18" w14:textId="354D2062" w:rsidR="525EE9D1" w:rsidRDefault="525EE9D1" w:rsidP="17427903">
            <w:pPr>
              <w:pStyle w:val="ListParagraph"/>
              <w:numPr>
                <w:ilvl w:val="0"/>
                <w:numId w:val="13"/>
              </w:num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Prijava lutalice</w:t>
            </w:r>
          </w:p>
          <w:p w14:paraId="2D8A6000" w14:textId="35E591C9" w:rsidR="525EE9D1" w:rsidRDefault="525EE9D1" w:rsidP="17427903">
            <w:pPr>
              <w:pStyle w:val="ListParagraph"/>
              <w:numPr>
                <w:ilvl w:val="0"/>
                <w:numId w:val="13"/>
              </w:num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Prijava nestalog ljubimca</w:t>
            </w:r>
          </w:p>
          <w:p w14:paraId="43DF5D32" w14:textId="656A6193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362BEC50" w14:textId="508F3FBD" w:rsidR="525EE9D1" w:rsidRDefault="525EE9D1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Admin:</w:t>
            </w:r>
          </w:p>
          <w:p w14:paraId="3D2EE2DD" w14:textId="7A53B56B" w:rsidR="525EE9D1" w:rsidRDefault="525EE9D1" w:rsidP="17427903">
            <w:pPr>
              <w:pStyle w:val="ListParagraph"/>
              <w:numPr>
                <w:ilvl w:val="0"/>
                <w:numId w:val="12"/>
              </w:numPr>
              <w:rPr>
                <w:rFonts w:eastAsia="Calibri" w:cs="Calibri"/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Dodavanje skloništa</w:t>
            </w:r>
          </w:p>
          <w:p w14:paraId="22B4B94C" w14:textId="3F7628DC" w:rsidR="525EE9D1" w:rsidRDefault="525EE9D1" w:rsidP="17427903">
            <w:pPr>
              <w:pStyle w:val="ListParagraph"/>
              <w:numPr>
                <w:ilvl w:val="0"/>
                <w:numId w:val="12"/>
              </w:num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Dodavanje novog radnika</w:t>
            </w:r>
          </w:p>
          <w:p w14:paraId="4CEB4043" w14:textId="2C0C7965" w:rsidR="17427903" w:rsidRDefault="17427903" w:rsidP="17427903">
            <w:pPr>
              <w:rPr>
                <w:i/>
                <w:iCs/>
                <w:color w:val="0000FF"/>
                <w:szCs w:val="22"/>
              </w:rPr>
            </w:pPr>
          </w:p>
          <w:p w14:paraId="55527386" w14:textId="0E2D27DB" w:rsidR="525EE9D1" w:rsidRDefault="525EE9D1" w:rsidP="17427903">
            <w:p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Radnik:</w:t>
            </w:r>
          </w:p>
          <w:p w14:paraId="053BFE0D" w14:textId="04D368AA" w:rsidR="525EE9D1" w:rsidRDefault="525EE9D1" w:rsidP="17427903">
            <w:pPr>
              <w:pStyle w:val="ListParagraph"/>
              <w:numPr>
                <w:ilvl w:val="0"/>
                <w:numId w:val="11"/>
              </w:numPr>
              <w:rPr>
                <w:rFonts w:eastAsia="Calibri" w:cs="Calibri"/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Odobravanje lutalica</w:t>
            </w:r>
          </w:p>
          <w:p w14:paraId="56B60426" w14:textId="32D735FB" w:rsidR="525EE9D1" w:rsidRDefault="525EE9D1" w:rsidP="17427903">
            <w:pPr>
              <w:pStyle w:val="ListParagraph"/>
              <w:numPr>
                <w:ilvl w:val="0"/>
                <w:numId w:val="11"/>
              </w:numPr>
              <w:rPr>
                <w:i/>
                <w:iCs/>
                <w:color w:val="0000FF"/>
                <w:szCs w:val="22"/>
              </w:rPr>
            </w:pPr>
            <w:r w:rsidRPr="17427903">
              <w:rPr>
                <w:rFonts w:ascii="Arial" w:eastAsia="Arial" w:hAnsi="Arial" w:cs="Arial"/>
                <w:i/>
                <w:iCs/>
                <w:color w:val="0000FF"/>
                <w:szCs w:val="22"/>
              </w:rPr>
              <w:t>Izmjena informacija o lutalicama i nestalim ljubimcima</w:t>
            </w:r>
          </w:p>
        </w:tc>
        <w:tc>
          <w:tcPr>
            <w:tcW w:w="1905" w:type="dxa"/>
          </w:tcPr>
          <w:p w14:paraId="07F466A0" w14:textId="5CF47018" w:rsidR="17427903" w:rsidRDefault="17427903" w:rsidP="17427903">
            <w:pPr>
              <w:rPr>
                <w:rFonts w:ascii="Arial" w:eastAsia="Arial" w:hAnsi="Arial" w:cs="Arial"/>
                <w:i/>
                <w:iCs/>
                <w:color w:val="0000FF"/>
                <w:szCs w:val="22"/>
              </w:rPr>
            </w:pPr>
          </w:p>
          <w:p w14:paraId="7B8A800A" w14:textId="30645541" w:rsidR="17427903" w:rsidRDefault="17427903" w:rsidP="17427903">
            <w:pPr>
              <w:rPr>
                <w:rFonts w:ascii="Arial" w:eastAsia="Arial" w:hAnsi="Arial" w:cs="Arial"/>
                <w:color w:val="0000FF"/>
                <w:szCs w:val="22"/>
              </w:rPr>
            </w:pPr>
          </w:p>
          <w:p w14:paraId="27E34052" w14:textId="3F0F3F23" w:rsidR="17427903" w:rsidRDefault="17427903" w:rsidP="17427903">
            <w:pPr>
              <w:rPr>
                <w:rFonts w:ascii="Arial" w:eastAsia="Arial" w:hAnsi="Arial" w:cs="Arial"/>
                <w:color w:val="0000FF"/>
                <w:szCs w:val="22"/>
              </w:rPr>
            </w:pPr>
          </w:p>
          <w:p w14:paraId="11146535" w14:textId="507552EB" w:rsidR="17427903" w:rsidRDefault="17427903" w:rsidP="17427903">
            <w:pPr>
              <w:rPr>
                <w:rFonts w:ascii="Arial" w:eastAsia="Arial" w:hAnsi="Arial" w:cs="Arial"/>
                <w:color w:val="0000FF"/>
                <w:szCs w:val="22"/>
              </w:rPr>
            </w:pPr>
          </w:p>
        </w:tc>
      </w:tr>
    </w:tbl>
    <w:p w14:paraId="7CF7CE9A" w14:textId="4535D8AB" w:rsidR="17427903" w:rsidRDefault="17427903" w:rsidP="17427903">
      <w:pPr>
        <w:pStyle w:val="NormalWeb"/>
        <w:rPr>
          <w:lang w:val="hr-HR"/>
        </w:rPr>
      </w:pPr>
      <w:bookmarkStart w:id="6" w:name="_Toc317626440"/>
    </w:p>
    <w:p w14:paraId="637805D2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61829076" w14:textId="57D7925D" w:rsidR="00545A77" w:rsidRPr="003C0AEF" w:rsidRDefault="59665C84" w:rsidP="17427903">
      <w:pPr>
        <w:pStyle w:val="Heading1"/>
        <w:rPr>
          <w:lang w:val="hr-HR"/>
        </w:rPr>
      </w:pPr>
      <w:bookmarkStart w:id="7" w:name="_Toc878734721"/>
      <w:r w:rsidRPr="1867D46D">
        <w:rPr>
          <w:bCs/>
          <w:szCs w:val="24"/>
          <w:lang w:val="hr-HR"/>
        </w:rPr>
        <w:t>FUNKCIONALNOSTI SUSTAVA</w:t>
      </w:r>
      <w:bookmarkEnd w:id="7"/>
    </w:p>
    <w:p w14:paraId="7D65A0A2" w14:textId="3F7DC2CC" w:rsidR="7C6C36AE" w:rsidRDefault="7C6C36AE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 w:rsidRPr="17427903">
        <w:rPr>
          <w:rFonts w:ascii="Arial" w:eastAsia="Arial" w:hAnsi="Arial" w:cs="Arial"/>
          <w:sz w:val="24"/>
          <w:szCs w:val="24"/>
          <w:lang w:val="hr-HR"/>
        </w:rPr>
        <w:t>Korisnici različitog tipa</w:t>
      </w:r>
      <w:r w:rsidR="00612199">
        <w:rPr>
          <w:rFonts w:ascii="Arial" w:eastAsia="Arial" w:hAnsi="Arial" w:cs="Arial"/>
          <w:sz w:val="24"/>
          <w:szCs w:val="24"/>
          <w:lang w:val="hr-HR"/>
        </w:rPr>
        <w:t xml:space="preserve"> (Korisnik koji se ne logira na sustav, radnik u skloništu i admin sustava)</w:t>
      </w:r>
    </w:p>
    <w:p w14:paraId="5C5C96D6" w14:textId="15CF202B" w:rsidR="7C6C36AE" w:rsidRDefault="7C6C36AE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 w:rsidRPr="17427903">
        <w:rPr>
          <w:rFonts w:ascii="Arial" w:eastAsia="Arial" w:hAnsi="Arial" w:cs="Arial"/>
          <w:sz w:val="24"/>
          <w:szCs w:val="24"/>
          <w:lang w:val="hr-HR"/>
        </w:rPr>
        <w:t>Korisniku nije potrebna prijava na sustav</w:t>
      </w:r>
    </w:p>
    <w:p w14:paraId="1473B91F" w14:textId="263455AD" w:rsidR="004F1F51" w:rsidRDefault="7C6C36AE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 w:rsidRPr="17427903">
        <w:rPr>
          <w:rFonts w:ascii="Arial" w:eastAsia="Arial" w:hAnsi="Arial" w:cs="Arial"/>
          <w:sz w:val="24"/>
          <w:szCs w:val="24"/>
          <w:lang w:val="hr-HR"/>
        </w:rPr>
        <w:t xml:space="preserve">Korisnik ima mogućnost pregleda </w:t>
      </w:r>
      <w:r w:rsidR="004F1F51">
        <w:rPr>
          <w:rFonts w:ascii="Arial" w:eastAsia="Arial" w:hAnsi="Arial" w:cs="Arial"/>
          <w:sz w:val="24"/>
          <w:szCs w:val="24"/>
          <w:lang w:val="hr-HR"/>
        </w:rPr>
        <w:t>skloništa, pronađenih</w:t>
      </w:r>
      <w:r w:rsidRPr="17427903">
        <w:rPr>
          <w:rFonts w:ascii="Arial" w:eastAsia="Arial" w:hAnsi="Arial" w:cs="Arial"/>
          <w:sz w:val="24"/>
          <w:szCs w:val="24"/>
          <w:lang w:val="hr-HR"/>
        </w:rPr>
        <w:t xml:space="preserve"> i </w:t>
      </w:r>
      <w:r w:rsidR="004F1F51">
        <w:rPr>
          <w:rFonts w:ascii="Arial" w:eastAsia="Arial" w:hAnsi="Arial" w:cs="Arial"/>
          <w:sz w:val="24"/>
          <w:szCs w:val="24"/>
          <w:lang w:val="hr-HR"/>
        </w:rPr>
        <w:t>izgubljenih</w:t>
      </w:r>
      <w:r w:rsidRPr="17427903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r w:rsidR="004F1F51">
        <w:rPr>
          <w:rFonts w:ascii="Arial" w:eastAsia="Arial" w:hAnsi="Arial" w:cs="Arial"/>
          <w:sz w:val="24"/>
          <w:szCs w:val="24"/>
          <w:lang w:val="hr-HR"/>
        </w:rPr>
        <w:t>životinja, te životinja koje su za udomljavanje</w:t>
      </w:r>
    </w:p>
    <w:p w14:paraId="67B528A1" w14:textId="6A0ABDA2" w:rsidR="7C6C36AE" w:rsidRDefault="004F1F51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>
        <w:rPr>
          <w:rFonts w:ascii="Arial" w:eastAsia="Arial" w:hAnsi="Arial" w:cs="Arial"/>
          <w:sz w:val="24"/>
          <w:szCs w:val="24"/>
          <w:lang w:val="hr-HR"/>
        </w:rPr>
        <w:t xml:space="preserve">Korisnik ima </w:t>
      </w:r>
      <w:r w:rsidR="7C6C36AE" w:rsidRPr="17427903">
        <w:rPr>
          <w:rFonts w:ascii="Arial" w:eastAsia="Arial" w:hAnsi="Arial" w:cs="Arial"/>
          <w:sz w:val="24"/>
          <w:szCs w:val="24"/>
          <w:lang w:val="hr-HR"/>
        </w:rPr>
        <w:t>opciju prijave lutalice</w:t>
      </w:r>
      <w:r>
        <w:rPr>
          <w:rFonts w:ascii="Arial" w:eastAsia="Arial" w:hAnsi="Arial" w:cs="Arial"/>
          <w:sz w:val="24"/>
          <w:szCs w:val="24"/>
          <w:lang w:val="hr-HR"/>
        </w:rPr>
        <w:t xml:space="preserve"> koju je uočio te opciju prijave ljubimca kojeg je izgubio</w:t>
      </w:r>
    </w:p>
    <w:p w14:paraId="5EDF4C94" w14:textId="332E0AD0" w:rsidR="7C6C36AE" w:rsidRDefault="7C6C36AE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 w:rsidRPr="17427903">
        <w:rPr>
          <w:rFonts w:ascii="Arial" w:eastAsia="Arial" w:hAnsi="Arial" w:cs="Arial"/>
          <w:sz w:val="24"/>
          <w:szCs w:val="24"/>
          <w:lang w:val="hr-HR"/>
        </w:rPr>
        <w:t>Admin ima</w:t>
      </w:r>
      <w:r w:rsidR="004F1F51">
        <w:rPr>
          <w:rFonts w:ascii="Arial" w:eastAsia="Arial" w:hAnsi="Arial" w:cs="Arial"/>
          <w:sz w:val="24"/>
          <w:szCs w:val="24"/>
          <w:lang w:val="hr-HR"/>
        </w:rPr>
        <w:t xml:space="preserve"> opciju CRUD operacija</w:t>
      </w:r>
      <w:r w:rsidRPr="17427903">
        <w:rPr>
          <w:rFonts w:ascii="Arial" w:eastAsia="Arial" w:hAnsi="Arial" w:cs="Arial"/>
          <w:sz w:val="24"/>
          <w:szCs w:val="24"/>
          <w:lang w:val="hr-HR"/>
        </w:rPr>
        <w:t xml:space="preserve"> nad svim skloništima</w:t>
      </w:r>
      <w:r w:rsidR="004F1F51">
        <w:rPr>
          <w:rFonts w:ascii="Arial" w:eastAsia="Arial" w:hAnsi="Arial" w:cs="Arial"/>
          <w:sz w:val="24"/>
          <w:szCs w:val="24"/>
          <w:lang w:val="hr-HR"/>
        </w:rPr>
        <w:t xml:space="preserve"> i onim korisnicima koji se logiraju na sustav (ostali admini, te radnici u skloništima)</w:t>
      </w:r>
    </w:p>
    <w:p w14:paraId="0E9166E1" w14:textId="51BCB41B" w:rsidR="004F1F51" w:rsidRDefault="004F1F51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>
        <w:rPr>
          <w:rFonts w:ascii="Arial" w:eastAsia="Arial" w:hAnsi="Arial" w:cs="Arial"/>
          <w:sz w:val="24"/>
          <w:szCs w:val="24"/>
          <w:lang w:val="hr-HR"/>
        </w:rPr>
        <w:t>Radnik</w:t>
      </w:r>
      <w:r w:rsidR="26AC891F" w:rsidRPr="17427903">
        <w:rPr>
          <w:rFonts w:ascii="Arial" w:eastAsia="Arial" w:hAnsi="Arial" w:cs="Arial"/>
          <w:sz w:val="24"/>
          <w:szCs w:val="24"/>
          <w:lang w:val="hr-HR"/>
        </w:rPr>
        <w:t xml:space="preserve"> </w:t>
      </w:r>
      <w:r>
        <w:rPr>
          <w:rFonts w:ascii="Arial" w:eastAsia="Arial" w:hAnsi="Arial" w:cs="Arial"/>
          <w:sz w:val="24"/>
          <w:szCs w:val="24"/>
          <w:lang w:val="hr-HR"/>
        </w:rPr>
        <w:t>ima opciju CRUD operacija</w:t>
      </w:r>
      <w:r w:rsidR="26AC891F" w:rsidRPr="17427903">
        <w:rPr>
          <w:rFonts w:ascii="Arial" w:eastAsia="Arial" w:hAnsi="Arial" w:cs="Arial"/>
          <w:sz w:val="24"/>
          <w:szCs w:val="24"/>
          <w:lang w:val="hr-HR"/>
        </w:rPr>
        <w:t xml:space="preserve"> nad </w:t>
      </w:r>
      <w:r>
        <w:rPr>
          <w:rFonts w:ascii="Arial" w:eastAsia="Arial" w:hAnsi="Arial" w:cs="Arial"/>
          <w:sz w:val="24"/>
          <w:szCs w:val="24"/>
          <w:lang w:val="hr-HR"/>
        </w:rPr>
        <w:t>životinjama u skloništu u kojem radi</w:t>
      </w:r>
    </w:p>
    <w:p w14:paraId="4068CE03" w14:textId="63FC786B" w:rsidR="26AC891F" w:rsidRDefault="004F1F51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>
        <w:rPr>
          <w:rFonts w:ascii="Arial" w:eastAsia="Arial" w:hAnsi="Arial" w:cs="Arial"/>
          <w:sz w:val="24"/>
          <w:szCs w:val="24"/>
          <w:lang w:val="hr-HR"/>
        </w:rPr>
        <w:lastRenderedPageBreak/>
        <w:t>Radnik ima mogućnost pregleda i brisanja lutalica koje su uočili i prijavili korisnici u istom gradu u kojem se nalazi i sklonište u kojem je radnik zaposlen (npr. Ako je netko prijavio lutalicu u Mostaru, svi radnici koji su zaposleni u skloništima u Mostaru će vidjeti tu prijavu)</w:t>
      </w:r>
    </w:p>
    <w:p w14:paraId="2F860C7C" w14:textId="4499B47B" w:rsidR="00612199" w:rsidRDefault="00612199" w:rsidP="17427903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4"/>
          <w:szCs w:val="24"/>
          <w:lang w:val="hr-HR"/>
        </w:rPr>
      </w:pPr>
      <w:r>
        <w:rPr>
          <w:rFonts w:ascii="Arial" w:eastAsia="Arial" w:hAnsi="Arial" w:cs="Arial"/>
          <w:sz w:val="24"/>
          <w:szCs w:val="24"/>
          <w:lang w:val="hr-HR"/>
        </w:rPr>
        <w:t>Radnik također može uređivati svoje osobne podatke</w:t>
      </w:r>
    </w:p>
    <w:p w14:paraId="4A00A1BE" w14:textId="168858C4" w:rsidR="17427903" w:rsidRDefault="17427903" w:rsidP="17427903">
      <w:pPr>
        <w:rPr>
          <w:szCs w:val="22"/>
          <w:lang w:val="hr-HR"/>
        </w:rPr>
      </w:pPr>
    </w:p>
    <w:p w14:paraId="2BA226A1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7AD93B2" w14:textId="21D3CA8C" w:rsidR="007B0A17" w:rsidRPr="003C0AEF" w:rsidRDefault="007B0A17" w:rsidP="17427903">
      <w:pPr>
        <w:pStyle w:val="Heading1"/>
        <w:numPr>
          <w:ilvl w:val="0"/>
          <w:numId w:val="0"/>
        </w:numPr>
        <w:rPr>
          <w:rFonts w:cs="Arial"/>
          <w:sz w:val="22"/>
          <w:szCs w:val="22"/>
          <w:lang w:val="hr-HR"/>
        </w:rPr>
      </w:pPr>
      <w:bookmarkStart w:id="8" w:name="_Toc317626447"/>
      <w:bookmarkEnd w:id="6"/>
    </w:p>
    <w:p w14:paraId="66204FF1" w14:textId="23E7335D" w:rsidR="00070800" w:rsidRPr="003C0AEF" w:rsidRDefault="63A32652" w:rsidP="17427903">
      <w:pPr>
        <w:pStyle w:val="Heading1"/>
      </w:pPr>
      <w:bookmarkStart w:id="9" w:name="_Toc4395996"/>
      <w:bookmarkStart w:id="10" w:name="_Toc334234475"/>
      <w:bookmarkStart w:id="11" w:name="_Toc870327150"/>
      <w:bookmarkEnd w:id="9"/>
      <w:bookmarkEnd w:id="10"/>
      <w:r w:rsidRPr="1867D46D">
        <w:rPr>
          <w:bCs/>
          <w:szCs w:val="24"/>
        </w:rPr>
        <w:t>RAZRADA ZAHTJEVA</w:t>
      </w:r>
      <w:bookmarkEnd w:id="11"/>
    </w:p>
    <w:p w14:paraId="29A1C808" w14:textId="3E0B357B" w:rsidR="1146C278" w:rsidRDefault="1146C278" w:rsidP="17427903">
      <w:pPr>
        <w:pStyle w:val="ListParagraph"/>
        <w:numPr>
          <w:ilvl w:val="0"/>
          <w:numId w:val="9"/>
        </w:numPr>
        <w:rPr>
          <w:rFonts w:eastAsia="Calibri" w:cs="Calibri"/>
          <w:szCs w:val="22"/>
        </w:rPr>
      </w:pPr>
      <w:r w:rsidRPr="17427903">
        <w:rPr>
          <w:rFonts w:ascii="Arial" w:eastAsia="Arial" w:hAnsi="Arial" w:cs="Arial"/>
          <w:sz w:val="24"/>
          <w:szCs w:val="24"/>
        </w:rPr>
        <w:t>Sustav priliko otvaranja korisniku daje pregled lutalica/nestalih ljubimaca bez prijave</w:t>
      </w:r>
    </w:p>
    <w:p w14:paraId="2E04C1C4" w14:textId="2D6E9645" w:rsidR="5061A0B1" w:rsidRDefault="5061A0B1" w:rsidP="17427903">
      <w:pPr>
        <w:pStyle w:val="ListParagraph"/>
        <w:numPr>
          <w:ilvl w:val="0"/>
          <w:numId w:val="9"/>
        </w:numPr>
        <w:rPr>
          <w:szCs w:val="22"/>
        </w:rPr>
      </w:pPr>
      <w:r w:rsidRPr="17427903">
        <w:rPr>
          <w:rFonts w:ascii="Arial" w:eastAsia="Arial" w:hAnsi="Arial" w:cs="Arial"/>
          <w:sz w:val="24"/>
          <w:szCs w:val="24"/>
        </w:rPr>
        <w:t>Sustav mora omogućiti korisniku prijavu lutalice/nestalog ljubimca</w:t>
      </w:r>
    </w:p>
    <w:p w14:paraId="5DFBF7B5" w14:textId="63F9C0CC" w:rsidR="1146C278" w:rsidRDefault="1146C278" w:rsidP="17427903">
      <w:pPr>
        <w:pStyle w:val="ListParagraph"/>
        <w:numPr>
          <w:ilvl w:val="0"/>
          <w:numId w:val="9"/>
        </w:numPr>
        <w:rPr>
          <w:szCs w:val="22"/>
        </w:rPr>
      </w:pPr>
      <w:r w:rsidRPr="17427903">
        <w:rPr>
          <w:rFonts w:ascii="Arial" w:eastAsia="Arial" w:hAnsi="Arial" w:cs="Arial"/>
          <w:sz w:val="24"/>
          <w:szCs w:val="24"/>
        </w:rPr>
        <w:t>Sustav mora imati izbornik sa odgovarajućim funkcionalnostima za pojedinu klasu korisnika</w:t>
      </w:r>
    </w:p>
    <w:p w14:paraId="2A440292" w14:textId="670A3C6E" w:rsidR="1AD98781" w:rsidRDefault="1AD98781" w:rsidP="17427903">
      <w:pPr>
        <w:pStyle w:val="ListParagraph"/>
        <w:numPr>
          <w:ilvl w:val="0"/>
          <w:numId w:val="9"/>
        </w:numPr>
        <w:rPr>
          <w:szCs w:val="22"/>
        </w:rPr>
      </w:pPr>
      <w:r w:rsidRPr="17427903">
        <w:rPr>
          <w:rFonts w:ascii="Arial" w:eastAsia="Arial" w:hAnsi="Arial" w:cs="Arial"/>
          <w:sz w:val="24"/>
          <w:szCs w:val="24"/>
        </w:rPr>
        <w:t>Sustav mora omogućiti Adminu pregled svih skloništa i radnika</w:t>
      </w:r>
    </w:p>
    <w:p w14:paraId="27176FCB" w14:textId="5E5AB484" w:rsidR="0BDA573E" w:rsidRDefault="0BDA573E" w:rsidP="17427903">
      <w:pPr>
        <w:pStyle w:val="ListParagraph"/>
        <w:numPr>
          <w:ilvl w:val="0"/>
          <w:numId w:val="9"/>
        </w:numPr>
        <w:rPr>
          <w:szCs w:val="22"/>
        </w:rPr>
      </w:pPr>
      <w:r w:rsidRPr="17427903">
        <w:rPr>
          <w:rFonts w:ascii="Arial" w:eastAsia="Arial" w:hAnsi="Arial" w:cs="Arial"/>
          <w:sz w:val="24"/>
          <w:szCs w:val="24"/>
        </w:rPr>
        <w:t>Sustav mora omogućiti Adminu dodavanje skloništa i radnika</w:t>
      </w:r>
    </w:p>
    <w:p w14:paraId="6A1CB267" w14:textId="683BE225" w:rsidR="1AD98781" w:rsidRDefault="1AD98781" w:rsidP="17427903">
      <w:pPr>
        <w:pStyle w:val="ListParagraph"/>
        <w:numPr>
          <w:ilvl w:val="0"/>
          <w:numId w:val="9"/>
        </w:numPr>
        <w:rPr>
          <w:szCs w:val="22"/>
        </w:rPr>
      </w:pPr>
      <w:r w:rsidRPr="17427903">
        <w:rPr>
          <w:rFonts w:ascii="Arial" w:eastAsia="Arial" w:hAnsi="Arial" w:cs="Arial"/>
          <w:sz w:val="24"/>
          <w:szCs w:val="24"/>
        </w:rPr>
        <w:t>Sustav mora omogućiti Radniku pregled svih ljubimaca unutar skloništa u kojem rade</w:t>
      </w:r>
      <w:r w:rsidR="00CA7181">
        <w:rPr>
          <w:rFonts w:ascii="Arial" w:eastAsia="Arial" w:hAnsi="Arial" w:cs="Arial"/>
          <w:sz w:val="24"/>
          <w:szCs w:val="24"/>
        </w:rPr>
        <w:t>, te onih ljubimaca koje su korisnici izgubili</w:t>
      </w:r>
    </w:p>
    <w:p w14:paraId="7CE632C2" w14:textId="35F12C77" w:rsidR="13429483" w:rsidRDefault="13429483" w:rsidP="17427903">
      <w:pPr>
        <w:pStyle w:val="ListParagraph"/>
        <w:numPr>
          <w:ilvl w:val="0"/>
          <w:numId w:val="9"/>
        </w:numPr>
        <w:rPr>
          <w:szCs w:val="22"/>
        </w:rPr>
      </w:pPr>
      <w:r w:rsidRPr="17427903">
        <w:rPr>
          <w:rFonts w:ascii="Arial" w:eastAsia="Arial" w:hAnsi="Arial" w:cs="Arial"/>
          <w:sz w:val="24"/>
          <w:szCs w:val="24"/>
        </w:rPr>
        <w:t>Sustav mora omogućiti Radniku prikaz svih lutalica</w:t>
      </w:r>
      <w:r w:rsidR="00CA7181">
        <w:rPr>
          <w:rFonts w:ascii="Arial" w:eastAsia="Arial" w:hAnsi="Arial" w:cs="Arial"/>
          <w:sz w:val="24"/>
          <w:szCs w:val="24"/>
        </w:rPr>
        <w:t xml:space="preserve"> koje su korisnici prijavili, u gradu kojem radi</w:t>
      </w:r>
      <w:bookmarkStart w:id="12" w:name="_GoBack"/>
      <w:bookmarkEnd w:id="12"/>
    </w:p>
    <w:p w14:paraId="08AAC1EC" w14:textId="044B9A42" w:rsidR="17427903" w:rsidRDefault="17427903" w:rsidP="17427903">
      <w:pPr>
        <w:rPr>
          <w:szCs w:val="22"/>
        </w:rPr>
      </w:pPr>
    </w:p>
    <w:p w14:paraId="17211335" w14:textId="38DB8AFC" w:rsidR="00016866" w:rsidRPr="003C0AEF" w:rsidRDefault="4707D11A" w:rsidP="17427903">
      <w:pPr>
        <w:pStyle w:val="Heading1"/>
        <w:rPr>
          <w:lang w:val="hr-HR"/>
        </w:rPr>
      </w:pPr>
      <w:bookmarkStart w:id="13" w:name="_Toc309857276"/>
      <w:bookmarkEnd w:id="8"/>
      <w:r w:rsidRPr="1867D46D">
        <w:rPr>
          <w:bCs/>
          <w:szCs w:val="24"/>
          <w:lang w:val="hr-HR"/>
        </w:rPr>
        <w:lastRenderedPageBreak/>
        <w:t>DiJAGRAM KORIŠTENJA</w:t>
      </w:r>
      <w:bookmarkEnd w:id="13"/>
    </w:p>
    <w:p w14:paraId="03E0B7A1" w14:textId="77408023" w:rsidR="35046ECD" w:rsidRDefault="35046ECD" w:rsidP="17427903">
      <w:pPr>
        <w:rPr>
          <w:szCs w:val="22"/>
        </w:rPr>
      </w:pPr>
      <w:r>
        <w:rPr>
          <w:noProof/>
          <w:lang w:val="en-US"/>
        </w:rPr>
        <w:drawing>
          <wp:inline distT="0" distB="0" distL="0" distR="0" wp14:anchorId="37A91988" wp14:editId="17DEA737">
            <wp:extent cx="6862720" cy="4761012"/>
            <wp:effectExtent l="0" t="0" r="0" b="0"/>
            <wp:docPr id="1146250668" name="Picture 114625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720" cy="47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BE67" w14:textId="06B73158" w:rsidR="007B0A17" w:rsidRPr="003C0AEF" w:rsidRDefault="007B0A17" w:rsidP="17427903">
      <w:pPr>
        <w:tabs>
          <w:tab w:val="left" w:pos="142"/>
        </w:tabs>
        <w:rPr>
          <w:rFonts w:ascii="Arial" w:hAnsi="Arial" w:cs="Arial"/>
          <w:lang w:val="hr-HR"/>
        </w:rPr>
      </w:pPr>
    </w:p>
    <w:p w14:paraId="30D7AA69" w14:textId="1C82F79B" w:rsidR="007B0A17" w:rsidRPr="003C0AEF" w:rsidRDefault="4707D11A" w:rsidP="17427903">
      <w:pPr>
        <w:pStyle w:val="Heading1"/>
      </w:pPr>
      <w:bookmarkStart w:id="14" w:name="_Toc1732914596"/>
      <w:r w:rsidRPr="1867D46D">
        <w:rPr>
          <w:bCs/>
          <w:szCs w:val="24"/>
        </w:rPr>
        <w:t>LJUDSKI SUDIONICI</w:t>
      </w:r>
      <w:bookmarkEnd w:id="14"/>
    </w:p>
    <w:p w14:paraId="4F6CEE68" w14:textId="4296144C" w:rsidR="35046ECD" w:rsidRDefault="35046ECD" w:rsidP="1742790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17427903">
        <w:rPr>
          <w:rFonts w:ascii="Arial" w:eastAsia="Arial" w:hAnsi="Arial" w:cs="Arial"/>
          <w:sz w:val="24"/>
          <w:szCs w:val="24"/>
        </w:rPr>
        <w:t>Korisnik</w:t>
      </w:r>
    </w:p>
    <w:p w14:paraId="262526F3" w14:textId="3903D12A" w:rsidR="35046ECD" w:rsidRDefault="35046ECD" w:rsidP="1742790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17427903">
        <w:rPr>
          <w:rFonts w:ascii="Arial" w:eastAsia="Arial" w:hAnsi="Arial" w:cs="Arial"/>
          <w:sz w:val="24"/>
          <w:szCs w:val="24"/>
        </w:rPr>
        <w:t>Admin</w:t>
      </w:r>
    </w:p>
    <w:p w14:paraId="27FB5FB7" w14:textId="38210D34" w:rsidR="35046ECD" w:rsidRDefault="35046ECD" w:rsidP="1742790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17427903">
        <w:rPr>
          <w:rFonts w:ascii="Arial" w:eastAsia="Arial" w:hAnsi="Arial" w:cs="Arial"/>
          <w:sz w:val="24"/>
          <w:szCs w:val="24"/>
        </w:rPr>
        <w:t>Radnik</w:t>
      </w:r>
    </w:p>
    <w:p w14:paraId="7196D064" w14:textId="7661291B" w:rsidR="007B0A17" w:rsidRPr="003C0AEF" w:rsidRDefault="4707D11A" w:rsidP="17427903">
      <w:pPr>
        <w:pStyle w:val="Heading1"/>
      </w:pPr>
      <w:bookmarkStart w:id="15" w:name="_Toc948923811"/>
      <w:r w:rsidRPr="1867D46D">
        <w:rPr>
          <w:bCs/>
          <w:szCs w:val="24"/>
        </w:rPr>
        <w:lastRenderedPageBreak/>
        <w:t>FUNCKIONALNI ZAHTJEVI ZA ADMINA I RADNIKA</w:t>
      </w:r>
      <w:bookmarkEnd w:id="15"/>
    </w:p>
    <w:p w14:paraId="051B1301" w14:textId="7D730F85" w:rsidR="271B796B" w:rsidRDefault="072216E8" w:rsidP="17427903">
      <w:pPr>
        <w:pStyle w:val="Heading2"/>
      </w:pPr>
      <w:bookmarkStart w:id="16" w:name="_Toc1496000084"/>
      <w:r w:rsidRPr="1867D46D">
        <w:rPr>
          <w:bCs/>
        </w:rPr>
        <w:t>Login</w:t>
      </w:r>
      <w:bookmarkEnd w:id="1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14:paraId="59C2DE99" w14:textId="77777777" w:rsidTr="17427903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4D5B20" w14:textId="0D4D9FC9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6D0FC" w14:textId="79539173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</w:t>
            </w:r>
          </w:p>
        </w:tc>
      </w:tr>
      <w:tr w:rsidR="17427903" w14:paraId="77575132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BC377" w14:textId="037D97C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8F024E" w14:textId="02FFC69F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Login</w:t>
            </w:r>
          </w:p>
        </w:tc>
      </w:tr>
      <w:tr w:rsidR="17427903" w14:paraId="39F1532F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1FB6D1" w14:textId="028261F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AD7D9" w14:textId="3F9501D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A382" w14:textId="68761A22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D1F25" w14:textId="3080707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  <w:tr w:rsidR="17427903" w14:paraId="3788A3F2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3677E8D" w14:textId="10CE7A70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5C1AD6" w14:textId="1514514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AE95CE" w14:textId="195E3EA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7E8742" w14:textId="0749B25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0232A7B6" w14:textId="4B35BAAC" w:rsidR="17427903" w:rsidRDefault="17427903" w:rsidP="17427903">
      <w:pPr>
        <w:rPr>
          <w:rFonts w:ascii="Times New Roman" w:hAnsi="Times New Roman"/>
          <w:color w:val="000000" w:themeColor="text1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14:paraId="728B699A" w14:textId="77777777" w:rsidTr="17427903">
        <w:tc>
          <w:tcPr>
            <w:tcW w:w="2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540817" w14:textId="1A0F5ED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FC4D2" w14:textId="63DAC6E3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Admin, Radnik skloništa</w:t>
            </w:r>
          </w:p>
        </w:tc>
      </w:tr>
      <w:tr w:rsidR="17427903" w14:paraId="00B71673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697F5" w14:textId="322145E0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D83DD" w14:textId="6DB7A37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Actor unosi osobne podatke i prijavljuje se na sustav</w:t>
            </w:r>
          </w:p>
        </w:tc>
      </w:tr>
      <w:tr w:rsidR="17427903" w14:paraId="0233C4E1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F1203" w14:textId="4D89BEC1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DBA5A" w14:textId="500F9EF7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Kliknuti na gumb za prijavu na navigacijskoj traci</w:t>
            </w:r>
          </w:p>
        </w:tc>
      </w:tr>
      <w:tr w:rsidR="17427903" w14:paraId="72DB04E0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AEF91D" w14:textId="5592AF2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36598" w14:textId="2CE6946F" w:rsidR="17427903" w:rsidRDefault="17427903" w:rsidP="1742790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/</w:t>
            </w:r>
          </w:p>
        </w:tc>
      </w:tr>
      <w:tr w:rsidR="17427903" w14:paraId="149397C9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859D8" w14:textId="41A10D19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94160" w14:textId="7A8BDE2B" w:rsidR="17427903" w:rsidRDefault="17427903" w:rsidP="1742790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 xml:space="preserve">Actor ima prikaz svih podataka lutalica </w:t>
            </w:r>
          </w:p>
          <w:p w14:paraId="1C8358BC" w14:textId="27E70D92" w:rsidR="17427903" w:rsidRDefault="17427903" w:rsidP="1742790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Admin ima mogućnost dodavanja novih skloništa i radnika</w:t>
            </w:r>
          </w:p>
          <w:p w14:paraId="5B1DB743" w14:textId="34BB51EE" w:rsidR="17427903" w:rsidRDefault="17427903" w:rsidP="1742790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Radnik ima mogućnost dopuštanja prijave lutalice, prijave nestalog ljubimca te promjenu informacije lutalice na Pronađen, Nestao i Udomljavanje.</w:t>
            </w:r>
          </w:p>
        </w:tc>
      </w:tr>
      <w:tr w:rsidR="17427903" w14:paraId="718E482F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5007F8" w14:textId="1025C60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6A91EB" w14:textId="68D4CD79" w:rsidR="17427903" w:rsidRDefault="17427903" w:rsidP="174279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 se prijavljuje na sustav</w:t>
            </w:r>
          </w:p>
          <w:p w14:paraId="4511E4AB" w14:textId="0DB5BAE9" w:rsidR="17427903" w:rsidRDefault="17427903" w:rsidP="1742790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 ima pristup svim omogućenim funcionalnostima</w:t>
            </w:r>
          </w:p>
        </w:tc>
      </w:tr>
      <w:tr w:rsidR="17427903" w14:paraId="23C0BE8E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407741" w14:textId="239227F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3A305E" w14:textId="0D067502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Nemogućnost prijave na sustav zbog pogrešnih podataka</w:t>
            </w:r>
          </w:p>
          <w:p w14:paraId="48594B23" w14:textId="241C2B4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Nepopunjena sva polja</w:t>
            </w:r>
          </w:p>
        </w:tc>
      </w:tr>
      <w:tr w:rsidR="17427903" w14:paraId="262090E9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62E63B4" w14:textId="250B914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714C6C" w14:textId="27FABAD7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3BF4FA91" w14:textId="69143521" w:rsidR="17427903" w:rsidRDefault="17427903" w:rsidP="17427903">
      <w:pPr>
        <w:rPr>
          <w:szCs w:val="22"/>
        </w:rPr>
      </w:pPr>
    </w:p>
    <w:p w14:paraId="75498287" w14:textId="691F8B4D" w:rsidR="56F918E8" w:rsidRDefault="4056C862" w:rsidP="17427903">
      <w:pPr>
        <w:pStyle w:val="Heading2"/>
      </w:pPr>
      <w:bookmarkStart w:id="17" w:name="_Toc824422047"/>
      <w:r w:rsidRPr="1867D46D">
        <w:rPr>
          <w:bCs/>
        </w:rPr>
        <w:t>DODAVANJE NOVIH SKLONIŠTA</w:t>
      </w:r>
      <w:bookmarkEnd w:id="17"/>
    </w:p>
    <w:p w14:paraId="2E15012B" w14:textId="7E1844A4" w:rsidR="17427903" w:rsidRDefault="17427903" w:rsidP="17427903">
      <w:pPr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14:paraId="6C812A34" w14:textId="77777777" w:rsidTr="17427903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D293A" w14:textId="1F7D5E7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CE14A" w14:textId="691FFC4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</w:t>
            </w:r>
          </w:p>
        </w:tc>
      </w:tr>
      <w:tr w:rsidR="17427903" w14:paraId="72AAD14C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A72A50" w14:textId="2FB64330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9632B5" w14:textId="4115EEAF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Dodavanje novih skloništa</w:t>
            </w:r>
          </w:p>
        </w:tc>
      </w:tr>
      <w:tr w:rsidR="17427903" w14:paraId="0043163D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41AA5A" w14:textId="7C8A2D0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lastRenderedPageBreak/>
              <w:t>Created By: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5B1B3" w14:textId="78373064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6B96F" w14:textId="2F9BE60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FDA4E" w14:textId="716C731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  <w:tr w:rsidR="17427903" w14:paraId="1D24C7E0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469BCD1" w14:textId="7E325E88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178B54" w14:textId="4E1BC10C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F3A8F4" w14:textId="673BC78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F0417" w14:textId="449C967F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36EE3FB6" w14:textId="42E1EACD" w:rsidR="17427903" w:rsidRDefault="17427903" w:rsidP="17427903">
      <w:pPr>
        <w:rPr>
          <w:rFonts w:ascii="Times New Roman" w:hAnsi="Times New Roman"/>
          <w:color w:val="000000" w:themeColor="text1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14:paraId="0BBC5D55" w14:textId="77777777" w:rsidTr="17427903">
        <w:tc>
          <w:tcPr>
            <w:tcW w:w="2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B68C0" w14:textId="1B3DBB0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78BDC" w14:textId="5D4DC345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Admin</w:t>
            </w:r>
          </w:p>
        </w:tc>
      </w:tr>
      <w:tr w:rsidR="17427903" w14:paraId="4E1AD40E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F1693" w14:textId="78B2A76A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15B65" w14:textId="3E88496B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Actor unosi podatke o novom skloništu i kreira ga</w:t>
            </w:r>
          </w:p>
        </w:tc>
      </w:tr>
      <w:tr w:rsidR="17427903" w14:paraId="27FF51C5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8CC0A8" w14:textId="30E3082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16023" w14:textId="51D41F7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Kliknuti na gumb za dodavanje novog skloništa na navigacijskoj traci</w:t>
            </w:r>
          </w:p>
        </w:tc>
      </w:tr>
      <w:tr w:rsidR="17427903" w14:paraId="7C26EA2B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319164" w14:textId="4D210C02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AE900" w14:textId="4ABEA7F4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Potrebno biti logiran kao Admin</w:t>
            </w:r>
          </w:p>
        </w:tc>
      </w:tr>
      <w:tr w:rsidR="17427903" w14:paraId="4B8C8D21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FA494F" w14:textId="3C1AEBCB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1CBA83" w14:textId="79EB307F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Admin ima prikaz svih skloništa</w:t>
            </w:r>
          </w:p>
          <w:p w14:paraId="3783838A" w14:textId="7C2767C2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Admin unosi podatke o novom skloništu i kreira ga</w:t>
            </w:r>
          </w:p>
        </w:tc>
      </w:tr>
      <w:tr w:rsidR="17427903" w14:paraId="0E803E73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D4216A" w14:textId="5E694ADB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426C2" w14:textId="0C39DFBC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Admin se prijavljuje na sustav</w:t>
            </w:r>
          </w:p>
          <w:p w14:paraId="038FB3C8" w14:textId="218529A6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Admin unosi podatke o novom skloništu i kreira ga</w:t>
            </w:r>
          </w:p>
        </w:tc>
      </w:tr>
      <w:tr w:rsidR="17427903" w14:paraId="6A145A5E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BE9241" w14:textId="05071E75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F34F9" w14:textId="671236C3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Nepopunjena sva polja skloništa</w:t>
            </w:r>
          </w:p>
        </w:tc>
      </w:tr>
      <w:tr w:rsidR="17427903" w14:paraId="7DB4CB32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33E493D" w14:textId="5D40CE1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203125" w14:textId="7B3C6F0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Postoji već sklonište sa istim podacima</w:t>
            </w:r>
          </w:p>
        </w:tc>
      </w:tr>
    </w:tbl>
    <w:p w14:paraId="59CD09FC" w14:textId="42B5AB0D" w:rsidR="17427903" w:rsidRDefault="17427903" w:rsidP="17427903">
      <w:pPr>
        <w:rPr>
          <w:szCs w:val="22"/>
        </w:rPr>
      </w:pPr>
    </w:p>
    <w:p w14:paraId="0ED3DFB6" w14:textId="44D8E759" w:rsidR="17427903" w:rsidRDefault="17427903" w:rsidP="17427903">
      <w:pPr>
        <w:rPr>
          <w:szCs w:val="22"/>
        </w:rPr>
      </w:pPr>
    </w:p>
    <w:p w14:paraId="58C1179F" w14:textId="77E611FF" w:rsidR="77EBBD84" w:rsidRDefault="33582FA9" w:rsidP="17427903">
      <w:pPr>
        <w:pStyle w:val="Heading2"/>
      </w:pPr>
      <w:bookmarkStart w:id="18" w:name="_Toc452694939"/>
      <w:r w:rsidRPr="1867D46D">
        <w:rPr>
          <w:bCs/>
        </w:rPr>
        <w:t>DODAVANJE NOVIH RADNIKA</w:t>
      </w:r>
      <w:bookmarkEnd w:id="18"/>
    </w:p>
    <w:p w14:paraId="58AF8657" w14:textId="02D47218" w:rsidR="17427903" w:rsidRDefault="17427903" w:rsidP="17427903">
      <w:pPr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14:paraId="17A60FF7" w14:textId="77777777" w:rsidTr="17427903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04CFF7" w14:textId="13DFAF2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60BE64" w14:textId="010C5B9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3</w:t>
            </w:r>
          </w:p>
        </w:tc>
      </w:tr>
      <w:tr w:rsidR="17427903" w14:paraId="065AFC16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9CFBA0" w14:textId="5DCD3ED8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F8696B" w14:textId="18467C46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Dodavanje novih radnika</w:t>
            </w:r>
          </w:p>
        </w:tc>
      </w:tr>
      <w:tr w:rsidR="17427903" w14:paraId="63C472E4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EF430C" w14:textId="207443EC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26CA4" w14:textId="68A5B180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764EA" w14:textId="538FC7B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F7B41" w14:textId="33DEDDB7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  <w:tr w:rsidR="17427903" w14:paraId="5F256175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68B733" w14:textId="2DC3F328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781C3D" w14:textId="5F051C8F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5BD5F8" w14:textId="0357FCD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6A0C06" w14:textId="7A22ECB6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131EF226" w14:textId="785E299A" w:rsidR="17427903" w:rsidRDefault="17427903" w:rsidP="17427903">
      <w:pPr>
        <w:rPr>
          <w:rFonts w:ascii="Times New Roman" w:hAnsi="Times New Roman"/>
          <w:color w:val="000000" w:themeColor="text1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14:paraId="7402894E" w14:textId="77777777" w:rsidTr="17427903">
        <w:tc>
          <w:tcPr>
            <w:tcW w:w="2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830675" w14:textId="59CD9985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FB1C8" w14:textId="121F44EA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Admin</w:t>
            </w:r>
          </w:p>
        </w:tc>
      </w:tr>
      <w:tr w:rsidR="17427903" w14:paraId="4C7F1280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555296" w14:textId="7FCB8BC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FB558C" w14:textId="0CF645C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Admin unosi podatke o novom radniku i dodaje ga u određeno sklonište</w:t>
            </w:r>
          </w:p>
        </w:tc>
      </w:tr>
      <w:tr w:rsidR="17427903" w14:paraId="229AD536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AD1AAD" w14:textId="2E2B74A6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F192C" w14:textId="400CFD29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Kliknuti na gumb za dodavanje novog radnika na navigacijskoj traci</w:t>
            </w:r>
          </w:p>
        </w:tc>
      </w:tr>
      <w:tr w:rsidR="17427903" w14:paraId="78517F2D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E92932" w14:textId="30EE46D7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lastRenderedPageBreak/>
              <w:t>Preconditions: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16574C" w14:textId="763F2F80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Potrebno biti logiran kao Admin</w:t>
            </w:r>
          </w:p>
        </w:tc>
      </w:tr>
      <w:tr w:rsidR="17427903" w14:paraId="6DBCCD6F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07667" w14:textId="7BF67105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FE84C8" w14:textId="2C2E3A0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Admin ima prikaz svih radnika i u kojem skloništu se nalaze</w:t>
            </w:r>
          </w:p>
          <w:p w14:paraId="743A5F3F" w14:textId="3FF57E8C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Admin unosi podatke o novom radniku</w:t>
            </w:r>
          </w:p>
          <w:p w14:paraId="6C556D04" w14:textId="0DE5556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3. Admin odabire u koje sklonište dodaje radnika</w:t>
            </w:r>
          </w:p>
        </w:tc>
      </w:tr>
      <w:tr w:rsidR="17427903" w14:paraId="2514AF62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439F60" w14:textId="2B43513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F2812C" w14:textId="342558BC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Admin se prijavljuje na sustav</w:t>
            </w:r>
          </w:p>
          <w:p w14:paraId="704E513A" w14:textId="4FB879E0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Admin unosi podatke o novom radniku i njegovom skloništu</w:t>
            </w:r>
          </w:p>
        </w:tc>
      </w:tr>
      <w:tr w:rsidR="17427903" w14:paraId="39F11AE3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4C7A83" w14:textId="5C5A6B12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840E49" w14:textId="25EF2E90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Nepopunjena sva polja o novom radniku</w:t>
            </w:r>
          </w:p>
        </w:tc>
      </w:tr>
      <w:tr w:rsidR="17427903" w14:paraId="0E9C8C25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39280C7" w14:textId="25BA042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238313" w14:textId="51148C18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Postoji već rednik sa istim podacima</w:t>
            </w:r>
          </w:p>
        </w:tc>
      </w:tr>
    </w:tbl>
    <w:p w14:paraId="5A725DA9" w14:textId="09D727A2" w:rsidR="17427903" w:rsidRDefault="17427903" w:rsidP="17427903">
      <w:pPr>
        <w:rPr>
          <w:szCs w:val="22"/>
        </w:rPr>
      </w:pPr>
    </w:p>
    <w:p w14:paraId="6AE43E7A" w14:textId="59D8F76A" w:rsidR="17427903" w:rsidRDefault="17427903" w:rsidP="17427903">
      <w:pPr>
        <w:rPr>
          <w:szCs w:val="22"/>
        </w:rPr>
      </w:pPr>
    </w:p>
    <w:p w14:paraId="3DEFD32D" w14:textId="2CC2DF7E" w:rsidR="0CD48268" w:rsidRDefault="120452FE" w:rsidP="17427903">
      <w:pPr>
        <w:pStyle w:val="Heading2"/>
      </w:pPr>
      <w:bookmarkStart w:id="19" w:name="_Toc1704182334"/>
      <w:r w:rsidRPr="1867D46D">
        <w:rPr>
          <w:bCs/>
        </w:rPr>
        <w:t>prijava lutalice</w:t>
      </w:r>
      <w:bookmarkEnd w:id="19"/>
    </w:p>
    <w:p w14:paraId="5E214330" w14:textId="21B3C728" w:rsidR="17427903" w:rsidRDefault="17427903" w:rsidP="17427903">
      <w:pPr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14:paraId="5A302271" w14:textId="77777777" w:rsidTr="17427903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015BE0" w14:textId="0D128CA0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926983" w14:textId="44A8BEA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4</w:t>
            </w:r>
          </w:p>
        </w:tc>
      </w:tr>
      <w:tr w:rsidR="17427903" w14:paraId="261CDB42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DE5869" w14:textId="5EF3F08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B37874" w14:textId="65CCC911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Prijava lutalic</w:t>
            </w:r>
            <w:r w:rsidR="6C26F500" w:rsidRPr="17427903">
              <w:rPr>
                <w:rFonts w:ascii="Times New Roman" w:hAnsi="Times New Roman"/>
                <w:szCs w:val="22"/>
                <w:lang w:val="hr-HR"/>
              </w:rPr>
              <w:t>e</w:t>
            </w:r>
          </w:p>
        </w:tc>
      </w:tr>
      <w:tr w:rsidR="17427903" w14:paraId="39069F8A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DE1734" w14:textId="1408F67B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F9A60" w14:textId="29345542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C2675" w14:textId="16153D40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564CF" w14:textId="5773EF92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  <w:tr w:rsidR="17427903" w14:paraId="2A34CC6B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C0925A9" w14:textId="2C2AA256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A11135" w14:textId="478AB847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206BFA" w14:textId="3ECA81D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14588C" w14:textId="7BEAD48A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417C69C8" w14:textId="04A93982" w:rsidR="17427903" w:rsidRDefault="17427903" w:rsidP="17427903">
      <w:pPr>
        <w:rPr>
          <w:rFonts w:ascii="Times New Roman" w:hAnsi="Times New Roman"/>
          <w:color w:val="000000" w:themeColor="text1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14:paraId="5A6FBECB" w14:textId="77777777" w:rsidTr="17427903">
        <w:tc>
          <w:tcPr>
            <w:tcW w:w="2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94EA95" w14:textId="2CA6BA07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A3377" w14:textId="18940B10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Korisnik</w:t>
            </w:r>
          </w:p>
        </w:tc>
      </w:tr>
      <w:tr w:rsidR="17427903" w14:paraId="020690BA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320DB" w14:textId="2406D429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E7FCCD" w14:textId="5CE42C42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Korisnik prijavljuje lutalicu</w:t>
            </w:r>
          </w:p>
        </w:tc>
      </w:tr>
      <w:tr w:rsidR="17427903" w14:paraId="38EFE5C1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D34EB5" w14:textId="21B2AC9B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2DCF7" w14:textId="25BC3789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Kliknuti na gumb za prijavu lutalice na navigacijskoj traci</w:t>
            </w:r>
          </w:p>
        </w:tc>
      </w:tr>
      <w:tr w:rsidR="17427903" w14:paraId="2755AB3C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B59198" w14:textId="7E9A59D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4DA4D" w14:textId="25C6E480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/</w:t>
            </w:r>
          </w:p>
        </w:tc>
      </w:tr>
      <w:tr w:rsidR="17427903" w14:paraId="344C3B58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485A2" w14:textId="616A4695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4F004" w14:textId="5C3DE924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Korisnik unosi podatke o viđenoj lutalici</w:t>
            </w:r>
          </w:p>
          <w:p w14:paraId="63556777" w14:textId="3F42A3D4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Korisnik završava prijavu klikom na gumb Prijavi</w:t>
            </w:r>
          </w:p>
        </w:tc>
      </w:tr>
      <w:tr w:rsidR="17427903" w14:paraId="59981C95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FC114C" w14:textId="6DC237D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7D8E90" w14:textId="5AB59FD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Korisnik unosi podatke</w:t>
            </w:r>
          </w:p>
          <w:p w14:paraId="54E20275" w14:textId="01F3E96E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Korisnik završava prijavu</w:t>
            </w:r>
          </w:p>
        </w:tc>
      </w:tr>
      <w:tr w:rsidR="17427903" w14:paraId="6B7A220D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118287" w14:textId="1B494511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AA02C" w14:textId="4BB9DE94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Nepopunjena sva polja</w:t>
            </w:r>
          </w:p>
        </w:tc>
      </w:tr>
      <w:tr w:rsidR="17427903" w14:paraId="3C77091D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94EA47" w14:textId="7BBAA5AA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lastRenderedPageBreak/>
              <w:t>Exceptions: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4F7FA6" w14:textId="55EC7E69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Nepodržani uneseni simboli ili znakovi</w:t>
            </w:r>
          </w:p>
        </w:tc>
      </w:tr>
    </w:tbl>
    <w:p w14:paraId="211A573C" w14:textId="6BF8A791" w:rsidR="17427903" w:rsidRDefault="17427903" w:rsidP="17427903">
      <w:pPr>
        <w:rPr>
          <w:szCs w:val="22"/>
        </w:rPr>
      </w:pPr>
    </w:p>
    <w:p w14:paraId="7DF4E37C" w14:textId="49F2632D" w:rsidR="00234239" w:rsidRPr="003C0AEF" w:rsidRDefault="655EFA85" w:rsidP="17427903">
      <w:pPr>
        <w:pStyle w:val="Heading2"/>
        <w:rPr>
          <w:lang w:val="hr-HR"/>
        </w:rPr>
      </w:pPr>
      <w:bookmarkStart w:id="20" w:name="_Toc32458479"/>
      <w:r w:rsidRPr="1867D46D">
        <w:rPr>
          <w:bCs/>
          <w:lang w:val="hr-HR"/>
        </w:rPr>
        <w:t>Prijava nestalog ljubimca</w:t>
      </w:r>
      <w:bookmarkEnd w:id="20"/>
    </w:p>
    <w:p w14:paraId="114F8941" w14:textId="1C6CBEC8" w:rsidR="17427903" w:rsidRDefault="17427903" w:rsidP="17427903">
      <w:pPr>
        <w:rPr>
          <w:szCs w:val="22"/>
          <w:lang w:val="hr-H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14:paraId="5CD9CB85" w14:textId="77777777" w:rsidTr="17427903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25141F" w14:textId="30CD9FE9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C0802" w14:textId="25EE689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5</w:t>
            </w:r>
          </w:p>
        </w:tc>
      </w:tr>
      <w:tr w:rsidR="17427903" w14:paraId="34D26BA6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B7FB63" w14:textId="4D252B9A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EA249E" w14:textId="3CAD5F07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Prijava nestalog ljubimca</w:t>
            </w:r>
          </w:p>
        </w:tc>
      </w:tr>
      <w:tr w:rsidR="17427903" w14:paraId="59210462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CED88E" w14:textId="748240AA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3CE83" w14:textId="08000692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A731" w14:textId="0046BA75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0D0A5" w14:textId="1E4752AB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  <w:tr w:rsidR="17427903" w14:paraId="0F3379C6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708277" w14:textId="5CD05C8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C4763A" w14:textId="6982E13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764C52" w14:textId="542D4B4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6A73A5" w14:textId="0B626CA9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59737231" w14:textId="3B0F0CEE" w:rsidR="17427903" w:rsidRDefault="17427903" w:rsidP="17427903">
      <w:pPr>
        <w:rPr>
          <w:rFonts w:ascii="Times New Roman" w:hAnsi="Times New Roman"/>
          <w:color w:val="000000" w:themeColor="text1"/>
          <w:szCs w:val="22"/>
          <w:lang w:val="hr-H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14:paraId="237AA3AD" w14:textId="77777777" w:rsidTr="17427903">
        <w:tc>
          <w:tcPr>
            <w:tcW w:w="2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93886C" w14:textId="731B58E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C8434F" w14:textId="0FC0E18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Korisnik</w:t>
            </w:r>
          </w:p>
        </w:tc>
      </w:tr>
      <w:tr w:rsidR="17427903" w14:paraId="4EB18DAD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0045D2" w14:textId="1D868AC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A9C33" w14:textId="6D02250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Korisnik prijavljuje nestalog ljubimca</w:t>
            </w:r>
          </w:p>
        </w:tc>
      </w:tr>
      <w:tr w:rsidR="17427903" w14:paraId="3B057AAE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A250A" w14:textId="6161399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38DE8" w14:textId="1884B6CF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Kliknuti na gumb za prijavu nestalog ljubimca na navigacijskoj traci</w:t>
            </w:r>
          </w:p>
        </w:tc>
      </w:tr>
      <w:tr w:rsidR="17427903" w14:paraId="617AFB29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3BF621" w14:textId="131E16C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C996A4" w14:textId="0BD9E098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/</w:t>
            </w:r>
          </w:p>
        </w:tc>
      </w:tr>
      <w:tr w:rsidR="17427903" w14:paraId="1BE9EF83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EC7223" w14:textId="06C567F2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84AB" w14:textId="3AE31ADF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Korisnik unosi podatke o nestalom ljubimcu</w:t>
            </w:r>
          </w:p>
          <w:p w14:paraId="61A4B4BB" w14:textId="5EBCA688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Korisnik završava prijavu klikom na gumb Prijavi</w:t>
            </w:r>
          </w:p>
        </w:tc>
      </w:tr>
      <w:tr w:rsidR="17427903" w14:paraId="254758C0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5AD040" w14:textId="481A296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A6B11" w14:textId="09FB43D6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Korisnik unosi podatke</w:t>
            </w:r>
          </w:p>
          <w:p w14:paraId="37F0B7E1" w14:textId="2B6E7D93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Korisnik završava prijavu</w:t>
            </w:r>
          </w:p>
        </w:tc>
      </w:tr>
      <w:tr w:rsidR="17427903" w14:paraId="694DA9AF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A08E5E" w14:textId="3F8D6445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B1E68A" w14:textId="3726AD4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Nepopunjena sva polja</w:t>
            </w:r>
          </w:p>
        </w:tc>
      </w:tr>
      <w:tr w:rsidR="17427903" w14:paraId="7004B178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F4631F7" w14:textId="2A9D035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347635" w14:textId="35FD1876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Nepodržani uneseni simboli ili znakovi</w:t>
            </w:r>
          </w:p>
        </w:tc>
      </w:tr>
    </w:tbl>
    <w:p w14:paraId="0ECD86FB" w14:textId="12E57AAB" w:rsidR="17427903" w:rsidRDefault="17427903" w:rsidP="17427903">
      <w:pPr>
        <w:rPr>
          <w:szCs w:val="22"/>
          <w:lang w:val="hr-HR"/>
        </w:rPr>
      </w:pPr>
    </w:p>
    <w:p w14:paraId="4F7AD283" w14:textId="79C629EA" w:rsidR="2ACBDA32" w:rsidRDefault="09439765" w:rsidP="17427903">
      <w:pPr>
        <w:pStyle w:val="Heading2"/>
        <w:rPr>
          <w:lang w:val="hr-HR"/>
        </w:rPr>
      </w:pPr>
      <w:bookmarkStart w:id="21" w:name="_Toc1440664552"/>
      <w:r w:rsidRPr="1867D46D">
        <w:rPr>
          <w:bCs/>
          <w:lang w:val="hr-HR"/>
        </w:rPr>
        <w:t>informacije o lutalici</w:t>
      </w:r>
      <w:bookmarkEnd w:id="21"/>
    </w:p>
    <w:p w14:paraId="75BC15FE" w14:textId="18D910D1" w:rsidR="17427903" w:rsidRDefault="17427903" w:rsidP="17427903">
      <w:pPr>
        <w:rPr>
          <w:szCs w:val="22"/>
          <w:lang w:val="hr-H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14:paraId="3BD99E73" w14:textId="77777777" w:rsidTr="17427903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3B372" w14:textId="69FA9A39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17A461" w14:textId="70FBDFF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6</w:t>
            </w:r>
          </w:p>
        </w:tc>
      </w:tr>
      <w:tr w:rsidR="17427903" w14:paraId="44A895A2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68622A" w14:textId="27A6BC4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2F888" w14:textId="444223B7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Informacije o lutalici</w:t>
            </w:r>
          </w:p>
        </w:tc>
      </w:tr>
      <w:tr w:rsidR="17427903" w14:paraId="74AEB017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14DE1E" w14:textId="58FC6A3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lastRenderedPageBreak/>
              <w:t>Created By: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5F759" w14:textId="222C6977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D881F" w14:textId="38E53670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3F1CAC" w14:textId="03AA41FB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  <w:tr w:rsidR="17427903" w14:paraId="7580718B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62EB2" w14:textId="343D936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27C9E6" w14:textId="13D7595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5F7607" w14:textId="4487D131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C07BD7" w14:textId="559BC66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728AFE46" w14:textId="41BA7B3E" w:rsidR="17427903" w:rsidRDefault="17427903" w:rsidP="17427903">
      <w:pPr>
        <w:rPr>
          <w:rFonts w:ascii="Times New Roman" w:hAnsi="Times New Roman"/>
          <w:color w:val="000000" w:themeColor="text1"/>
          <w:szCs w:val="22"/>
          <w:lang w:val="hr-H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14:paraId="650D544F" w14:textId="77777777" w:rsidTr="17427903">
        <w:tc>
          <w:tcPr>
            <w:tcW w:w="2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765D0F" w14:textId="746FF8C0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48A0E" w14:textId="72B0B396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Radnik skloništa</w:t>
            </w:r>
          </w:p>
        </w:tc>
      </w:tr>
      <w:tr w:rsidR="17427903" w14:paraId="5AAA73FC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B7A3E7" w14:textId="066B4C5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09425" w14:textId="18D2D347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Radnik mijenja trenutno stanje lutalice</w:t>
            </w:r>
          </w:p>
        </w:tc>
      </w:tr>
      <w:tr w:rsidR="17427903" w14:paraId="23295C39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318E2" w14:textId="37C842B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D712EE" w14:textId="48012F4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Kliknuti na objavu lutalice u listi lutalica</w:t>
            </w:r>
          </w:p>
        </w:tc>
      </w:tr>
      <w:tr w:rsidR="17427903" w14:paraId="713A9111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A47BEF" w14:textId="6741EA79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Preconditions: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97126E" w14:textId="41F227BF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Potrebno je biti logiran kao Radnik skloništa</w:t>
            </w:r>
          </w:p>
        </w:tc>
      </w:tr>
      <w:tr w:rsidR="17427903" w14:paraId="4EBC9F39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F916F1" w14:textId="5FC6EA4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54F55" w14:textId="331A338D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Radnik mijenja stanje lutalice</w:t>
            </w:r>
          </w:p>
          <w:p w14:paraId="4B82367A" w14:textId="21F0D55B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Radnik sprema promjenu</w:t>
            </w:r>
          </w:p>
        </w:tc>
      </w:tr>
      <w:tr w:rsidR="17427903" w14:paraId="2DDE4525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89D1BB" w14:textId="7AAAB04D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A84A3" w14:textId="11E12573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Radnik mijenja podatke</w:t>
            </w:r>
          </w:p>
          <w:p w14:paraId="6477DEFE" w14:textId="0CA308B6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2. Radnik sprema podatke</w:t>
            </w:r>
          </w:p>
        </w:tc>
      </w:tr>
      <w:tr w:rsidR="17427903" w14:paraId="7307C520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A2712E" w14:textId="6E5B7A07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070B7" w14:textId="5479FF1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Nepopunjena sva polja</w:t>
            </w:r>
          </w:p>
        </w:tc>
      </w:tr>
      <w:tr w:rsidR="17427903" w14:paraId="16FAD091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EA4BD1D" w14:textId="663CC80F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88B7B9" w14:textId="748DF8A3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Nepodržani uneseni simboli ili znakovi</w:t>
            </w:r>
          </w:p>
        </w:tc>
      </w:tr>
    </w:tbl>
    <w:p w14:paraId="2624F562" w14:textId="43F7CC7D" w:rsidR="17427903" w:rsidRDefault="17427903" w:rsidP="17427903">
      <w:pPr>
        <w:rPr>
          <w:szCs w:val="22"/>
          <w:lang w:val="hr-HR"/>
        </w:rPr>
      </w:pPr>
    </w:p>
    <w:p w14:paraId="48FE40BC" w14:textId="6E4D6443" w:rsidR="0C0079C3" w:rsidRDefault="34BFC99D" w:rsidP="17427903">
      <w:pPr>
        <w:pStyle w:val="Heading2"/>
        <w:rPr>
          <w:lang w:val="hr-HR"/>
        </w:rPr>
      </w:pPr>
      <w:bookmarkStart w:id="22" w:name="_Toc1779161517"/>
      <w:r w:rsidRPr="1867D46D">
        <w:rPr>
          <w:bCs/>
          <w:lang w:val="hr-HR"/>
        </w:rPr>
        <w:t>VERIFIKACIJA RADNIKA</w:t>
      </w:r>
      <w:bookmarkEnd w:id="22"/>
    </w:p>
    <w:p w14:paraId="1D7B270A" w14:textId="77777777" w:rsidR="00234239" w:rsidRPr="003C0AEF" w:rsidRDefault="00234239" w:rsidP="17427903">
      <w:pPr>
        <w:pStyle w:val="BodyText"/>
        <w:ind w:left="0"/>
        <w:rPr>
          <w:rFonts w:ascii="Arial" w:hAnsi="Arial" w:cs="Arial"/>
          <w:lang w:val="hr-H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9"/>
        <w:gridCol w:w="2668"/>
        <w:gridCol w:w="2308"/>
        <w:gridCol w:w="2726"/>
      </w:tblGrid>
      <w:tr w:rsidR="17427903" w14:paraId="0C92B8FE" w14:textId="77777777" w:rsidTr="17427903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27E66" w14:textId="20B237BA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ID:</w:t>
            </w:r>
          </w:p>
        </w:tc>
        <w:tc>
          <w:tcPr>
            <w:tcW w:w="770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6C6A9" w14:textId="1809D52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7</w:t>
            </w:r>
          </w:p>
        </w:tc>
      </w:tr>
      <w:tr w:rsidR="17427903" w14:paraId="7F924A0E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2AB92E" w14:textId="45439A6E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Use Case Name:</w:t>
            </w:r>
          </w:p>
        </w:tc>
        <w:tc>
          <w:tcPr>
            <w:tcW w:w="77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F6A534" w14:textId="5E5D615A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Verifikacija radnika</w:t>
            </w:r>
          </w:p>
        </w:tc>
      </w:tr>
      <w:tr w:rsidR="17427903" w14:paraId="67B12F19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0EB21C" w14:textId="0B51C2A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Created By: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FCFE" w14:textId="6E53574B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TIM08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0424E" w14:textId="7114EE6C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Last Updated By: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A7813" w14:textId="0890CD51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  <w:tr w:rsidR="17427903" w14:paraId="02E1CF36" w14:textId="77777777" w:rsidTr="17427903">
        <w:tc>
          <w:tcPr>
            <w:tcW w:w="16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6BC0ECD" w14:textId="09958696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Created:</w:t>
            </w:r>
          </w:p>
        </w:tc>
        <w:tc>
          <w:tcPr>
            <w:tcW w:w="26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086A7C" w14:textId="21000588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13.12.2021</w:t>
            </w:r>
          </w:p>
        </w:tc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48A83A" w14:textId="1E90DEC1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Date Last Updated: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983CC0" w14:textId="7448A83B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</w:p>
        </w:tc>
      </w:tr>
    </w:tbl>
    <w:p w14:paraId="769B68D8" w14:textId="063F1307" w:rsidR="007B0A17" w:rsidRPr="003C0AEF" w:rsidRDefault="007B0A17" w:rsidP="17427903">
      <w:pPr>
        <w:rPr>
          <w:rFonts w:ascii="Times New Roman" w:hAnsi="Times New Roman"/>
          <w:color w:val="000000" w:themeColor="text1"/>
          <w:szCs w:val="22"/>
          <w:lang w:val="hr-H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4"/>
        <w:gridCol w:w="6836"/>
      </w:tblGrid>
      <w:tr w:rsidR="17427903" w14:paraId="697F7D70" w14:textId="77777777" w:rsidTr="17427903">
        <w:tc>
          <w:tcPr>
            <w:tcW w:w="2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4905AE" w14:textId="4C56C7FA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Actors:</w:t>
            </w:r>
          </w:p>
        </w:tc>
        <w:tc>
          <w:tcPr>
            <w:tcW w:w="68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724073" w14:textId="36DD8E53" w:rsidR="17427903" w:rsidRDefault="17427903" w:rsidP="17427903">
            <w:pPr>
              <w:jc w:val="lef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Radnik skloništa</w:t>
            </w:r>
          </w:p>
        </w:tc>
      </w:tr>
      <w:tr w:rsidR="17427903" w14:paraId="2D721E85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1DEE8C" w14:textId="3681A554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Description: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8D2984" w14:textId="268B4B20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Radnik odobrava prijave lutalica i nestalih ljubimaca za početnu stranicu</w:t>
            </w:r>
          </w:p>
        </w:tc>
      </w:tr>
      <w:tr w:rsidR="17427903" w14:paraId="5FD39B37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776FA9" w14:textId="279A9866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Trigger: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DCB3A" w14:textId="64B69B3B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Kliknuti na gumb za Odobri na objavi lutalica i nestalih ljubimaca</w:t>
            </w:r>
          </w:p>
        </w:tc>
      </w:tr>
      <w:tr w:rsidR="17427903" w14:paraId="66C76F29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AEFCF6" w14:textId="18808D83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lastRenderedPageBreak/>
              <w:t>Preconditions: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3BB7E6" w14:textId="0B5E89B2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Potrebno je biti logiran kao Radnik skloništa</w:t>
            </w:r>
          </w:p>
        </w:tc>
      </w:tr>
      <w:tr w:rsidR="17427903" w14:paraId="1D8B4F4A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6B4C5C" w14:textId="068CA1E1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Postconditions: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A7333C" w14:textId="47B15A49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Radnik odobrava prijave lutalica i nestalih ljubimaca</w:t>
            </w:r>
          </w:p>
        </w:tc>
      </w:tr>
      <w:tr w:rsidR="17427903" w14:paraId="70919017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675BE7" w14:textId="057B7278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Normal Flow: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6AD78" w14:textId="00CD568A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Radnik odobrava prijave</w:t>
            </w:r>
          </w:p>
        </w:tc>
      </w:tr>
      <w:tr w:rsidR="17427903" w14:paraId="7846422A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7F00B9" w14:textId="6A84F927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Alternative Flows: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D5BE4" w14:textId="3F229E05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Nedovoljno informacija o lutalici ili nestalom ljubimcu</w:t>
            </w:r>
          </w:p>
        </w:tc>
      </w:tr>
      <w:tr w:rsidR="17427903" w14:paraId="083B0A02" w14:textId="77777777" w:rsidTr="17427903">
        <w:tc>
          <w:tcPr>
            <w:tcW w:w="2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6A0365" w14:textId="565F16EC" w:rsidR="17427903" w:rsidRDefault="17427903" w:rsidP="17427903">
            <w:pPr>
              <w:jc w:val="right"/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Exceptions:</w:t>
            </w:r>
          </w:p>
        </w:tc>
        <w:tc>
          <w:tcPr>
            <w:tcW w:w="68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516A60" w14:textId="2ACA878E" w:rsidR="17427903" w:rsidRDefault="17427903" w:rsidP="17427903">
            <w:pPr>
              <w:rPr>
                <w:rFonts w:ascii="Times New Roman" w:hAnsi="Times New Roman"/>
                <w:szCs w:val="22"/>
              </w:rPr>
            </w:pPr>
            <w:r w:rsidRPr="17427903">
              <w:rPr>
                <w:rFonts w:ascii="Times New Roman" w:hAnsi="Times New Roman"/>
                <w:szCs w:val="22"/>
                <w:lang w:val="hr-HR"/>
              </w:rPr>
              <w:t>1. Prijava već odobrena od drugog radnika</w:t>
            </w:r>
          </w:p>
        </w:tc>
      </w:tr>
    </w:tbl>
    <w:p w14:paraId="5F96A722" w14:textId="398A7757" w:rsidR="007B0A17" w:rsidRPr="003C0AEF" w:rsidRDefault="007B0A17" w:rsidP="17427903">
      <w:pPr>
        <w:rPr>
          <w:szCs w:val="22"/>
          <w:lang w:val="hr-HR"/>
        </w:rPr>
      </w:pPr>
    </w:p>
    <w:p w14:paraId="22C1E4A7" w14:textId="77777777" w:rsidR="003B54C9" w:rsidRPr="003C0AEF" w:rsidRDefault="763688A9" w:rsidP="003B54C9">
      <w:pPr>
        <w:pStyle w:val="Heading2"/>
        <w:rPr>
          <w:rFonts w:cs="Arial"/>
          <w:sz w:val="22"/>
          <w:szCs w:val="22"/>
          <w:lang w:val="hr-HR"/>
        </w:rPr>
      </w:pPr>
      <w:bookmarkStart w:id="23" w:name="_Toc367316753"/>
      <w:bookmarkStart w:id="24" w:name="_Toc367793464"/>
      <w:bookmarkStart w:id="25" w:name="_Toc63001941"/>
      <w:r w:rsidRPr="1867D46D">
        <w:rPr>
          <w:rFonts w:cs="Arial"/>
          <w:sz w:val="22"/>
          <w:szCs w:val="22"/>
          <w:lang w:val="hr-HR"/>
        </w:rPr>
        <w:t>Klasifikacija funkcionalnih zahtjeva</w:t>
      </w:r>
      <w:bookmarkEnd w:id="23"/>
      <w:bookmarkEnd w:id="24"/>
      <w:r w:rsidRPr="1867D46D">
        <w:rPr>
          <w:rFonts w:cs="Arial"/>
          <w:sz w:val="22"/>
          <w:szCs w:val="22"/>
          <w:lang w:val="hr-HR"/>
        </w:rPr>
        <w:t xml:space="preserve"> ili USE CASE</w:t>
      </w:r>
      <w:bookmarkEnd w:id="25"/>
    </w:p>
    <w:p w14:paraId="5B95CD12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54AC81A0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B54C9" w:rsidRPr="003C0AEF" w14:paraId="220CC5CD" w14:textId="77777777" w:rsidTr="17427903">
        <w:tc>
          <w:tcPr>
            <w:tcW w:w="4788" w:type="dxa"/>
            <w:shd w:val="clear" w:color="auto" w:fill="auto"/>
          </w:tcPr>
          <w:p w14:paraId="3E97A46F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14:paraId="5C30C950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6BAD54A3" w14:textId="77777777" w:rsidTr="17427903">
        <w:tc>
          <w:tcPr>
            <w:tcW w:w="4788" w:type="dxa"/>
            <w:shd w:val="clear" w:color="auto" w:fill="auto"/>
          </w:tcPr>
          <w:p w14:paraId="528DA54C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14:paraId="1E015A7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6305B8FE" w14:textId="77777777" w:rsidTr="17427903">
        <w:tc>
          <w:tcPr>
            <w:tcW w:w="4788" w:type="dxa"/>
            <w:shd w:val="clear" w:color="auto" w:fill="auto"/>
          </w:tcPr>
          <w:p w14:paraId="22D59D0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</w:tcPr>
          <w:p w14:paraId="4DF07C54" w14:textId="3DCFF82D" w:rsidR="003B54C9" w:rsidRPr="003C0AEF" w:rsidRDefault="13B111D4" w:rsidP="17427903">
            <w:pPr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visok</w:t>
            </w:r>
          </w:p>
        </w:tc>
      </w:tr>
      <w:tr w:rsidR="003B54C9" w:rsidRPr="003C0AEF" w14:paraId="464C57F2" w14:textId="77777777" w:rsidTr="17427903">
        <w:tc>
          <w:tcPr>
            <w:tcW w:w="4788" w:type="dxa"/>
            <w:shd w:val="clear" w:color="auto" w:fill="auto"/>
          </w:tcPr>
          <w:p w14:paraId="4C9FCBF4" w14:textId="599AF8B6" w:rsidR="003B54C9" w:rsidRPr="003C0AEF" w:rsidRDefault="6FD755C7" w:rsidP="17427903">
            <w:pPr>
              <w:rPr>
                <w:rFonts w:ascii="Arial" w:hAnsi="Arial" w:cs="Arial"/>
                <w:b/>
                <w:bCs/>
                <w:lang w:val="hr-HR"/>
              </w:rPr>
            </w:pPr>
            <w:r w:rsidRPr="17427903">
              <w:rPr>
                <w:rFonts w:ascii="Arial" w:hAnsi="Arial" w:cs="Arial"/>
                <w:b/>
                <w:bCs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</w:tcPr>
          <w:p w14:paraId="5220BBB2" w14:textId="6E7D54DE" w:rsidR="003B54C9" w:rsidRPr="003C0AEF" w:rsidRDefault="2E24764F" w:rsidP="17427903">
            <w:pPr>
              <w:rPr>
                <w:rFonts w:ascii="Arial" w:hAnsi="Arial" w:cs="Arial"/>
                <w:lang w:val="hr-HR"/>
              </w:rPr>
            </w:pPr>
            <w:r w:rsidRPr="17427903">
              <w:rPr>
                <w:rFonts w:ascii="Arial" w:hAnsi="Arial" w:cs="Arial"/>
                <w:lang w:val="hr-HR"/>
              </w:rPr>
              <w:t>visok</w:t>
            </w:r>
          </w:p>
        </w:tc>
      </w:tr>
      <w:tr w:rsidR="17427903" w14:paraId="7912221B" w14:textId="77777777" w:rsidTr="17427903">
        <w:tc>
          <w:tcPr>
            <w:tcW w:w="4676" w:type="dxa"/>
            <w:shd w:val="clear" w:color="auto" w:fill="auto"/>
          </w:tcPr>
          <w:p w14:paraId="087E644A" w14:textId="0A1DA766" w:rsidR="6FD755C7" w:rsidRDefault="6FD755C7" w:rsidP="17427903">
            <w:pPr>
              <w:rPr>
                <w:b/>
                <w:bCs/>
                <w:szCs w:val="22"/>
                <w:lang w:val="hr-HR"/>
              </w:rPr>
            </w:pPr>
            <w:r w:rsidRPr="17427903">
              <w:rPr>
                <w:b/>
                <w:bCs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23C6572C" w14:textId="1C798F53" w:rsidR="53A2B284" w:rsidRDefault="53A2B284" w:rsidP="17427903">
            <w:pPr>
              <w:rPr>
                <w:szCs w:val="22"/>
                <w:lang w:val="hr-HR"/>
              </w:rPr>
            </w:pPr>
            <w:r w:rsidRPr="17427903">
              <w:rPr>
                <w:szCs w:val="22"/>
                <w:lang w:val="hr-HR"/>
              </w:rPr>
              <w:t>visok</w:t>
            </w:r>
          </w:p>
        </w:tc>
      </w:tr>
      <w:tr w:rsidR="17427903" w14:paraId="4AA34207" w14:textId="77777777" w:rsidTr="17427903">
        <w:tc>
          <w:tcPr>
            <w:tcW w:w="4676" w:type="dxa"/>
            <w:shd w:val="clear" w:color="auto" w:fill="auto"/>
          </w:tcPr>
          <w:p w14:paraId="589094DF" w14:textId="1E23DFDD" w:rsidR="6FD755C7" w:rsidRDefault="6FD755C7" w:rsidP="17427903">
            <w:pPr>
              <w:rPr>
                <w:b/>
                <w:bCs/>
                <w:szCs w:val="22"/>
                <w:lang w:val="hr-HR"/>
              </w:rPr>
            </w:pPr>
            <w:r w:rsidRPr="17427903">
              <w:rPr>
                <w:b/>
                <w:bCs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7BBEAD98" w14:textId="7A0A266C" w:rsidR="53BEDCE2" w:rsidRDefault="53BEDCE2" w:rsidP="17427903">
            <w:pPr>
              <w:rPr>
                <w:szCs w:val="22"/>
                <w:lang w:val="hr-HR"/>
              </w:rPr>
            </w:pPr>
            <w:r w:rsidRPr="17427903">
              <w:rPr>
                <w:szCs w:val="22"/>
                <w:lang w:val="hr-HR"/>
              </w:rPr>
              <w:t>visok</w:t>
            </w:r>
          </w:p>
        </w:tc>
      </w:tr>
      <w:tr w:rsidR="17427903" w14:paraId="100006DB" w14:textId="77777777" w:rsidTr="17427903">
        <w:tc>
          <w:tcPr>
            <w:tcW w:w="4676" w:type="dxa"/>
            <w:shd w:val="clear" w:color="auto" w:fill="auto"/>
          </w:tcPr>
          <w:p w14:paraId="671B4A7C" w14:textId="7862CCE9" w:rsidR="6FD755C7" w:rsidRDefault="6FD755C7" w:rsidP="17427903">
            <w:pPr>
              <w:rPr>
                <w:b/>
                <w:bCs/>
                <w:szCs w:val="22"/>
                <w:lang w:val="hr-HR"/>
              </w:rPr>
            </w:pPr>
            <w:r w:rsidRPr="17427903">
              <w:rPr>
                <w:b/>
                <w:bCs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</w:tcPr>
          <w:p w14:paraId="59BB9F12" w14:textId="6902E713" w:rsidR="2B70296C" w:rsidRDefault="2B70296C" w:rsidP="17427903">
            <w:pPr>
              <w:rPr>
                <w:szCs w:val="22"/>
                <w:lang w:val="hr-HR"/>
              </w:rPr>
            </w:pPr>
            <w:r w:rsidRPr="17427903">
              <w:rPr>
                <w:szCs w:val="22"/>
                <w:lang w:val="hr-HR"/>
              </w:rPr>
              <w:t>visok</w:t>
            </w:r>
          </w:p>
        </w:tc>
      </w:tr>
      <w:tr w:rsidR="17427903" w14:paraId="1D27B806" w14:textId="77777777" w:rsidTr="17427903">
        <w:tc>
          <w:tcPr>
            <w:tcW w:w="4676" w:type="dxa"/>
            <w:shd w:val="clear" w:color="auto" w:fill="auto"/>
          </w:tcPr>
          <w:p w14:paraId="43D54170" w14:textId="470B3F8A" w:rsidR="6FD755C7" w:rsidRDefault="6FD755C7" w:rsidP="17427903">
            <w:pPr>
              <w:rPr>
                <w:b/>
                <w:bCs/>
                <w:szCs w:val="22"/>
                <w:lang w:val="hr-HR"/>
              </w:rPr>
            </w:pPr>
            <w:r w:rsidRPr="17427903">
              <w:rPr>
                <w:b/>
                <w:bCs/>
                <w:szCs w:val="22"/>
                <w:lang w:val="hr-HR"/>
              </w:rPr>
              <w:t>UC7</w:t>
            </w:r>
          </w:p>
        </w:tc>
        <w:tc>
          <w:tcPr>
            <w:tcW w:w="4674" w:type="dxa"/>
            <w:shd w:val="clear" w:color="auto" w:fill="auto"/>
          </w:tcPr>
          <w:p w14:paraId="494985C3" w14:textId="3F7D1B80" w:rsidR="3703C556" w:rsidRDefault="3703C556" w:rsidP="17427903">
            <w:pPr>
              <w:rPr>
                <w:szCs w:val="22"/>
                <w:lang w:val="hr-HR"/>
              </w:rPr>
            </w:pPr>
            <w:r w:rsidRPr="17427903">
              <w:rPr>
                <w:szCs w:val="22"/>
                <w:lang w:val="hr-HR"/>
              </w:rPr>
              <w:t>visok</w:t>
            </w:r>
          </w:p>
        </w:tc>
      </w:tr>
    </w:tbl>
    <w:p w14:paraId="2FC17F8B" w14:textId="7E789598" w:rsidR="003B54C9" w:rsidRPr="003C0AEF" w:rsidRDefault="003B54C9" w:rsidP="17427903">
      <w:pPr>
        <w:rPr>
          <w:szCs w:val="22"/>
          <w:lang w:val="hr-HR"/>
        </w:rPr>
      </w:pPr>
    </w:p>
    <w:p w14:paraId="1019AE3A" w14:textId="4CABB4DA" w:rsidR="1867D46D" w:rsidRDefault="1867D46D" w:rsidP="1867D46D">
      <w:pPr>
        <w:rPr>
          <w:szCs w:val="22"/>
          <w:lang w:val="hr-HR"/>
        </w:rPr>
      </w:pPr>
      <w:bookmarkStart w:id="26" w:name="_Toc492960775"/>
      <w:bookmarkStart w:id="27" w:name="_Toc284103445"/>
      <w:bookmarkStart w:id="28" w:name="_Toc298931840"/>
      <w:bookmarkStart w:id="29" w:name="_Toc317626454"/>
      <w:bookmarkEnd w:id="1"/>
      <w:bookmarkEnd w:id="26"/>
      <w:bookmarkEnd w:id="27"/>
      <w:bookmarkEnd w:id="28"/>
      <w:bookmarkEnd w:id="29"/>
    </w:p>
    <w:p w14:paraId="3F948EBA" w14:textId="4F2D58E9" w:rsidR="1867D46D" w:rsidRDefault="1867D46D" w:rsidP="1867D46D">
      <w:pPr>
        <w:rPr>
          <w:szCs w:val="22"/>
          <w:lang w:val="hr-HR"/>
        </w:rPr>
      </w:pPr>
    </w:p>
    <w:p w14:paraId="36FDD3E5" w14:textId="58A10FB0" w:rsidR="1867D46D" w:rsidRDefault="1867D46D" w:rsidP="1867D46D">
      <w:pPr>
        <w:rPr>
          <w:szCs w:val="22"/>
          <w:lang w:val="hr-HR"/>
        </w:rPr>
      </w:pPr>
    </w:p>
    <w:p w14:paraId="1E1905FB" w14:textId="7D95C0A8" w:rsidR="1867D46D" w:rsidRDefault="1867D46D" w:rsidP="1867D46D">
      <w:pPr>
        <w:rPr>
          <w:szCs w:val="22"/>
          <w:lang w:val="hr-HR"/>
        </w:rPr>
      </w:pPr>
    </w:p>
    <w:p w14:paraId="45C8E435" w14:textId="63BDB3FC" w:rsidR="1867D46D" w:rsidRDefault="1867D46D" w:rsidP="1867D46D">
      <w:pPr>
        <w:rPr>
          <w:szCs w:val="22"/>
          <w:lang w:val="hr-HR"/>
        </w:rPr>
      </w:pPr>
    </w:p>
    <w:p w14:paraId="6865C04F" w14:textId="7119ACE6" w:rsidR="56DAAE56" w:rsidRDefault="56DAAE56" w:rsidP="1867D46D">
      <w:pPr>
        <w:pStyle w:val="Heading1"/>
        <w:rPr>
          <w:lang w:val="hr-HR"/>
        </w:rPr>
      </w:pPr>
      <w:r w:rsidRPr="1867D46D">
        <w:rPr>
          <w:bCs/>
          <w:szCs w:val="24"/>
          <w:lang w:val="hr-HR"/>
        </w:rPr>
        <w:lastRenderedPageBreak/>
        <w:t>RELACIJSKI MODEL</w:t>
      </w:r>
    </w:p>
    <w:p w14:paraId="5A45E8D8" w14:textId="5C3E82BB" w:rsidR="17C52994" w:rsidRDefault="17C52994" w:rsidP="1867D46D">
      <w:pPr>
        <w:rPr>
          <w:szCs w:val="22"/>
        </w:rPr>
      </w:pPr>
      <w:r>
        <w:rPr>
          <w:noProof/>
          <w:lang w:val="en-US"/>
        </w:rPr>
        <w:drawing>
          <wp:inline distT="0" distB="0" distL="0" distR="0" wp14:anchorId="642305E2" wp14:editId="24CCB4BF">
            <wp:extent cx="6791325" cy="5065196"/>
            <wp:effectExtent l="0" t="0" r="0" b="0"/>
            <wp:docPr id="2128850655" name="Picture 212885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0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DF51" w14:textId="494534DC" w:rsidR="32A810D1" w:rsidRDefault="32A810D1" w:rsidP="1867D46D">
      <w:pPr>
        <w:pStyle w:val="Heading2"/>
        <w:rPr>
          <w:lang w:val="hr-HR"/>
        </w:rPr>
      </w:pPr>
      <w:r w:rsidRPr="1867D46D">
        <w:rPr>
          <w:bCs/>
          <w:lang w:val="hr-HR"/>
        </w:rPr>
        <w:t>Opis tablica u relacijskom modelu</w:t>
      </w:r>
    </w:p>
    <w:p w14:paraId="4E32A1FE" w14:textId="45CA1DA1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Uloga</w:t>
      </w:r>
    </w:p>
    <w:p w14:paraId="173CE2A5" w14:textId="2653FB8E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Korisnik</w:t>
      </w:r>
    </w:p>
    <w:p w14:paraId="3179FBEB" w14:textId="04D09337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Skoniste</w:t>
      </w:r>
    </w:p>
    <w:p w14:paraId="5F07261D" w14:textId="623980AD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Grad</w:t>
      </w:r>
    </w:p>
    <w:p w14:paraId="03BF57E7" w14:textId="7AFFE721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Zupanija</w:t>
      </w:r>
    </w:p>
    <w:p w14:paraId="50681B8F" w14:textId="4D095FC1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Uocene_lutalice</w:t>
      </w:r>
    </w:p>
    <w:p w14:paraId="3FD8A74A" w14:textId="295F9D49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Izgubljen</w:t>
      </w:r>
      <w:r w:rsidR="75DD563B" w:rsidRPr="1867D46D">
        <w:rPr>
          <w:szCs w:val="22"/>
        </w:rPr>
        <w:t>e</w:t>
      </w:r>
      <w:r w:rsidRPr="1867D46D">
        <w:rPr>
          <w:szCs w:val="22"/>
        </w:rPr>
        <w:t>_zivotinje</w:t>
      </w:r>
    </w:p>
    <w:p w14:paraId="6FCD603B" w14:textId="1F203387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Zivotinja_u_sklonistu</w:t>
      </w:r>
    </w:p>
    <w:p w14:paraId="203B07B6" w14:textId="47614DDD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Spol</w:t>
      </w:r>
    </w:p>
    <w:p w14:paraId="442E1896" w14:textId="2893C8DC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lastRenderedPageBreak/>
        <w:t>Kastrat</w:t>
      </w:r>
    </w:p>
    <w:p w14:paraId="424166BE" w14:textId="5BD760B6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Pasmina</w:t>
      </w:r>
    </w:p>
    <w:p w14:paraId="19964E21" w14:textId="0B5A2101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Vrsta_zivotinje</w:t>
      </w:r>
    </w:p>
    <w:p w14:paraId="11E26B94" w14:textId="400DA55D" w:rsidR="7CC0EE63" w:rsidRDefault="7CC0EE63" w:rsidP="1867D46D">
      <w:pPr>
        <w:pStyle w:val="ListParagraph"/>
        <w:numPr>
          <w:ilvl w:val="0"/>
          <w:numId w:val="1"/>
        </w:numPr>
        <w:rPr>
          <w:rFonts w:eastAsia="Calibri" w:cs="Calibri"/>
          <w:szCs w:val="22"/>
        </w:rPr>
      </w:pPr>
      <w:r w:rsidRPr="1867D46D">
        <w:rPr>
          <w:szCs w:val="22"/>
        </w:rPr>
        <w:t>Udomljavanje</w:t>
      </w:r>
    </w:p>
    <w:p w14:paraId="0FCC58FE" w14:textId="6D79EE1E" w:rsidR="1867D46D" w:rsidRDefault="1867D46D" w:rsidP="1867D46D">
      <w:pPr>
        <w:rPr>
          <w:szCs w:val="22"/>
          <w:lang w:val="hr-HR"/>
        </w:rPr>
      </w:pPr>
    </w:p>
    <w:p w14:paraId="419295D3" w14:textId="360AEF9B" w:rsidR="3738710A" w:rsidRDefault="3738710A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ULOGA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0A76F436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2EDD55BA" w14:textId="3F5B890C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5D2CE20" w14:textId="64248E27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086BF634" w14:textId="7ED1938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6E3C6A09" w14:textId="6F821C26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15F4345A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04AB84F" w14:textId="4C8D6500" w:rsidR="06D36BC0" w:rsidRDefault="06D36BC0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uloga_id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8682C3D" w14:textId="45D8F6C0" w:rsidR="06D36BC0" w:rsidRDefault="06D36BC0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1185E64" w14:textId="0F69F0FB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A6595E3" w14:textId="01B20B50" w:rsidR="27C3DFC6" w:rsidRDefault="27C3DFC6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uloge</w:t>
            </w:r>
          </w:p>
        </w:tc>
      </w:tr>
      <w:tr w:rsidR="1867D46D" w14:paraId="2CFD894A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DD8637" w14:textId="0DD959F5" w:rsidR="27C3DFC6" w:rsidRDefault="27C3DFC6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Naziv_uloge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D2B3E26" w14:textId="032E275B" w:rsidR="27C3DFC6" w:rsidRDefault="27C3DFC6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varchar(20)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FE2E0ED" w14:textId="6C21A781" w:rsidR="27C3DFC6" w:rsidRDefault="27C3DFC6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CE5C619" w14:textId="6105CE98" w:rsidR="27C3DFC6" w:rsidRDefault="27C3DFC6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Naziv uloge</w:t>
            </w:r>
          </w:p>
        </w:tc>
      </w:tr>
    </w:tbl>
    <w:p w14:paraId="3DF1D0EF" w14:textId="7EFDCF5C" w:rsidR="1867D46D" w:rsidRDefault="1867D46D" w:rsidP="1867D46D">
      <w:pPr>
        <w:rPr>
          <w:szCs w:val="22"/>
          <w:lang w:val="hr-HR"/>
        </w:rPr>
      </w:pPr>
    </w:p>
    <w:p w14:paraId="1FCC9418" w14:textId="5E3633BF" w:rsidR="22D3DE49" w:rsidRDefault="22D3DE49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KORISNIK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537CFB43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3E4DCEEF" w14:textId="01E1A3B0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0F3028BF" w14:textId="4FC4721F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DF48981" w14:textId="039C022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4BAF2BA2" w14:textId="30D0BB08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59F22944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30176D" w14:textId="41731E8C" w:rsidR="74CBAC16" w:rsidRDefault="74CBAC16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korisnik_id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0928491" w14:textId="1B98B91B" w:rsidR="74CBAC16" w:rsidRDefault="74CBAC16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1621D0E" w14:textId="0FB9C99A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F7A9618" w14:textId="7E5A4ED3" w:rsidR="1BBC30A3" w:rsidRDefault="1BBC30A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korisnka</w:t>
            </w:r>
          </w:p>
        </w:tc>
      </w:tr>
      <w:tr w:rsidR="1867D46D" w14:paraId="22650C04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E982125" w14:textId="4B5984D7" w:rsidR="1BBC30A3" w:rsidRDefault="1BBC30A3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Ime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B59DA98" w14:textId="5C9BD32D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varchar(50)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6FABAC6" w14:textId="6F77DADB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BCD7A22" w14:textId="72D98080" w:rsidR="1BBC30A3" w:rsidRDefault="1BBC30A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Ime korisnika</w:t>
            </w:r>
          </w:p>
        </w:tc>
      </w:tr>
      <w:tr w:rsidR="1867D46D" w14:paraId="76E6FDD9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D3E91C6" w14:textId="464C4FDE" w:rsidR="1BBC30A3" w:rsidRDefault="1BBC30A3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Prezime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5108D07" w14:textId="7B40A9F6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varchar(50)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19CEBC6" w14:textId="5AC3675B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2B0DA2E" w14:textId="3E21ABFE" w:rsidR="1BBC30A3" w:rsidRDefault="1BBC30A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Prezime korisnika</w:t>
            </w:r>
          </w:p>
        </w:tc>
      </w:tr>
      <w:tr w:rsidR="1867D46D" w14:paraId="79DD3C5E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7313AEC" w14:textId="1B275D85" w:rsidR="1BBC30A3" w:rsidRDefault="1BBC30A3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Email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991D265" w14:textId="1F9EAB20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varchar(100)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1AD8084" w14:textId="01C7A128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AF34550" w14:textId="08FE8307" w:rsidR="1BBC30A3" w:rsidRDefault="1BBC30A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Email korisnika</w:t>
            </w:r>
          </w:p>
        </w:tc>
      </w:tr>
      <w:tr w:rsidR="1867D46D" w14:paraId="3C9A41FA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9952FBC" w14:textId="46912AA1" w:rsidR="1BBC30A3" w:rsidRDefault="1BBC30A3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Lozinka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D6B28FE" w14:textId="6D1F03C0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varchar(255)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341727B" w14:textId="32B6A131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C9CEBE8" w14:textId="3A1973C6" w:rsidR="1BBC30A3" w:rsidRDefault="1BBC30A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Lozinka korisnika</w:t>
            </w:r>
          </w:p>
        </w:tc>
      </w:tr>
      <w:tr w:rsidR="1867D46D" w14:paraId="62FE94BE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CD92AF" w14:textId="7EFBC098" w:rsidR="1BBC30A3" w:rsidRDefault="1BBC30A3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uloga_fk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AC02DE9" w14:textId="02945125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 xml:space="preserve">int 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18FE6DD" w14:textId="1FBC2B74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A4DD78C" w14:textId="341C5B82" w:rsidR="1BBC30A3" w:rsidRDefault="1BBC30A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Uloga korisnika</w:t>
            </w:r>
          </w:p>
        </w:tc>
      </w:tr>
      <w:tr w:rsidR="1867D46D" w14:paraId="3EF35EFD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40115D" w14:textId="604F7785" w:rsidR="1BBC30A3" w:rsidRDefault="1BBC30A3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skloniste_fk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1B44E09" w14:textId="005128D3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D783963" w14:textId="25A73094" w:rsidR="1BBC30A3" w:rsidRDefault="1BBC30A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C6C7777" w14:textId="79CF1497" w:rsidR="1BBC30A3" w:rsidRDefault="1BBC30A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Skloniste korisnika</w:t>
            </w:r>
          </w:p>
        </w:tc>
      </w:tr>
    </w:tbl>
    <w:p w14:paraId="5CCC2A29" w14:textId="53535BA2" w:rsidR="1867D46D" w:rsidRDefault="1867D46D" w:rsidP="1867D46D">
      <w:pPr>
        <w:rPr>
          <w:szCs w:val="22"/>
          <w:lang w:val="hr-HR"/>
        </w:rPr>
      </w:pPr>
    </w:p>
    <w:p w14:paraId="470F089D" w14:textId="2FB14CF0" w:rsidR="1867D46D" w:rsidRDefault="1867D46D" w:rsidP="1867D46D">
      <w:pPr>
        <w:rPr>
          <w:szCs w:val="22"/>
          <w:lang w:val="hr-HR"/>
        </w:rPr>
      </w:pPr>
    </w:p>
    <w:p w14:paraId="5B3FBF42" w14:textId="0DE99F94" w:rsidR="1867D46D" w:rsidRDefault="1867D46D" w:rsidP="1867D46D">
      <w:pPr>
        <w:rPr>
          <w:szCs w:val="22"/>
          <w:lang w:val="hr-HR"/>
        </w:rPr>
      </w:pPr>
    </w:p>
    <w:p w14:paraId="3B759B59" w14:textId="40C561E5" w:rsidR="1867D46D" w:rsidRDefault="1867D46D" w:rsidP="1867D46D">
      <w:pPr>
        <w:rPr>
          <w:szCs w:val="22"/>
          <w:lang w:val="hr-HR"/>
        </w:rPr>
      </w:pPr>
    </w:p>
    <w:p w14:paraId="5B566372" w14:textId="36C7465B" w:rsidR="27573DA9" w:rsidRDefault="27573DA9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SKLONISTE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6C516A64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1DFE499E" w14:textId="097F7556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488EE4E1" w14:textId="258DA18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29DE8E93" w14:textId="78CD6F8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61AFF0F" w14:textId="2CA4AEB2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1219DA76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DC0AA1" w14:textId="5E423D3C" w:rsidR="095CA2BF" w:rsidRDefault="095CA2BF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skloniste_id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87FB379" w14:textId="18011E39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int(11)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52E381F" w14:textId="2AA60D7A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931D334" w14:textId="6683785C" w:rsidR="2FE11473" w:rsidRDefault="2FE11473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sklonista</w:t>
            </w:r>
          </w:p>
        </w:tc>
      </w:tr>
      <w:tr w:rsidR="1867D46D" w14:paraId="77090B12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F475365" w14:textId="4BB7A6E8" w:rsidR="2FE11473" w:rsidRDefault="2FE11473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Naziv_sklonista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408115F" w14:textId="50E0F930" w:rsidR="2FE11473" w:rsidRDefault="2FE11473" w:rsidP="1867D46D">
            <w:pPr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</w:t>
            </w:r>
            <w:r w:rsidR="1867D46D"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archar(</w:t>
            </w:r>
            <w:r w:rsidR="6AE84930"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60</w:t>
            </w:r>
            <w:r w:rsidR="1867D46D"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D9E0402" w14:textId="6C32FEE1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56F19AB" w14:textId="35899598" w:rsidR="5A1C2A45" w:rsidRDefault="5A1C2A45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Naziv sklonista</w:t>
            </w:r>
          </w:p>
        </w:tc>
      </w:tr>
      <w:tr w:rsidR="1867D46D" w14:paraId="4F19C054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8FB7F07" w14:textId="5C28616E" w:rsidR="5A1C2A45" w:rsidRDefault="5A1C2A45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lastRenderedPageBreak/>
              <w:t>Adresa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668EC26" w14:textId="7475E668" w:rsidR="5A1C2A45" w:rsidRDefault="5A1C2A45" w:rsidP="1867D46D">
            <w:pPr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</w:t>
            </w:r>
            <w:r w:rsidR="1867D46D"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archar(</w:t>
            </w:r>
            <w:r w:rsidR="2F6F92A4"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60</w:t>
            </w:r>
            <w:r w:rsidR="1867D46D"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8B9EB1C" w14:textId="21223F8B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3854BB1" w14:textId="4A5EBE20" w:rsidR="09BBA6F5" w:rsidRDefault="09BBA6F5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Adresa sklonista</w:t>
            </w:r>
          </w:p>
        </w:tc>
      </w:tr>
      <w:tr w:rsidR="1867D46D" w14:paraId="751A9F9A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B95561C" w14:textId="6B4C6B1B" w:rsidR="09BBA6F5" w:rsidRDefault="09BBA6F5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Kapacitet_sklonista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B8701" w14:textId="72F4148C" w:rsidR="09BBA6F5" w:rsidRDefault="09BBA6F5" w:rsidP="1867D46D">
            <w:pPr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nvarchar(150)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34573" w14:textId="541EDF27" w:rsidR="09BBA6F5" w:rsidRDefault="09BBA6F5" w:rsidP="1867D46D">
            <w:pPr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00A9E" w14:textId="08DC3933" w:rsidR="09BBA6F5" w:rsidRDefault="09BBA6F5" w:rsidP="1867D46D">
            <w:pPr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Kapacitet sklonista</w:t>
            </w:r>
          </w:p>
        </w:tc>
      </w:tr>
      <w:tr w:rsidR="1867D46D" w14:paraId="35EBB9AC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AB57EB" w14:textId="67BFB8BF" w:rsidR="09BBA6F5" w:rsidRDefault="09BBA6F5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Email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42D56" w14:textId="3EDD5E03" w:rsidR="09BBA6F5" w:rsidRDefault="09BBA6F5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8D6FA" w14:textId="2B951FEE" w:rsidR="09BBA6F5" w:rsidRDefault="09BBA6F5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967EF" w14:textId="7E72311B" w:rsidR="09BBA6F5" w:rsidRDefault="09BBA6F5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Email sklonista</w:t>
            </w:r>
          </w:p>
        </w:tc>
      </w:tr>
      <w:tr w:rsidR="1867D46D" w14:paraId="5517078E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F26525" w14:textId="0274C3B8" w:rsidR="09BBA6F5" w:rsidRDefault="09BBA6F5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Telefon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F5A8A" w14:textId="017DC827" w:rsidR="09BBA6F5" w:rsidRDefault="09BBA6F5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64FFA" w14:textId="66802687" w:rsidR="09BBA6F5" w:rsidRDefault="09BBA6F5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5E9A4" w14:textId="2DF691EE" w:rsidR="09BBA6F5" w:rsidRDefault="09BBA6F5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Telefon sklonista</w:t>
            </w:r>
          </w:p>
        </w:tc>
      </w:tr>
      <w:tr w:rsidR="1867D46D" w14:paraId="58ACA3E8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035D485" w14:textId="5975386D" w:rsidR="40D39D80" w:rsidRDefault="40D39D80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F8707" w14:textId="11D588B2" w:rsidR="40D39D80" w:rsidRDefault="40D39D80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F4CEB" w14:textId="2DB33FCC" w:rsidR="40D39D80" w:rsidRDefault="40D39D80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E9141" w14:textId="04A05289" w:rsidR="40D39D80" w:rsidRDefault="40D39D80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Grad u kojem se skloniste nalazi</w:t>
            </w:r>
          </w:p>
        </w:tc>
      </w:tr>
    </w:tbl>
    <w:p w14:paraId="487EC2F3" w14:textId="4B28D36E" w:rsidR="1867D46D" w:rsidRDefault="1867D46D" w:rsidP="1867D46D">
      <w:pPr>
        <w:rPr>
          <w:szCs w:val="22"/>
          <w:lang w:val="hr-HR"/>
        </w:rPr>
      </w:pPr>
    </w:p>
    <w:p w14:paraId="37DB8D4B" w14:textId="616DDE6E" w:rsidR="3A07A891" w:rsidRDefault="3A07A891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GRAD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59BC33E7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A6EEFA1" w14:textId="7C70D327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4BF98BB" w14:textId="0CD53D1F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1518E74F" w14:textId="6632403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43031732" w14:textId="0FB2FC48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20B5481F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2045210" w14:textId="384084A1" w:rsidR="0142EDE1" w:rsidRDefault="0142EDE1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DC378E2" w14:textId="144A9A86" w:rsidR="0142EDE1" w:rsidRDefault="0142EDE1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579F45B" w14:textId="3733E1E1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0643BAB" w14:textId="462BACA1" w:rsidR="4B2370E4" w:rsidRDefault="4B2370E4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grad</w:t>
            </w:r>
          </w:p>
        </w:tc>
      </w:tr>
      <w:tr w:rsidR="1867D46D" w14:paraId="30A6F993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B367DBE" w14:textId="64589AAC" w:rsidR="4B2370E4" w:rsidRDefault="4B2370E4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Naziv_grada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4E180C2" w14:textId="5B62CFE3" w:rsidR="4B2370E4" w:rsidRDefault="4B2370E4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EF037A8" w14:textId="1294CC4F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FA72B27" w14:textId="2759329A" w:rsidR="374808D5" w:rsidRDefault="374808D5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Naziv grada</w:t>
            </w:r>
          </w:p>
        </w:tc>
      </w:tr>
      <w:tr w:rsidR="1867D46D" w14:paraId="58BE7491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A761C5" w14:textId="23D701F2" w:rsidR="374808D5" w:rsidRDefault="374808D5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zupanija_id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0B4C1C6" w14:textId="1B6359B5" w:rsidR="374808D5" w:rsidRDefault="374808D5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C82A6BA" w14:textId="43DF9BB2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60EDB5F" w14:textId="254B46EB" w:rsidR="3D7520F6" w:rsidRDefault="3D7520F6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zupanije u kojem se grad nalazi</w:t>
            </w:r>
          </w:p>
        </w:tc>
      </w:tr>
    </w:tbl>
    <w:p w14:paraId="201B03BD" w14:textId="43A92EEB" w:rsidR="1867D46D" w:rsidRDefault="1867D46D" w:rsidP="1867D46D">
      <w:pPr>
        <w:rPr>
          <w:szCs w:val="22"/>
          <w:lang w:val="hr-HR"/>
        </w:rPr>
      </w:pPr>
    </w:p>
    <w:p w14:paraId="6F1EE6D1" w14:textId="61A90DE9" w:rsidR="32634DCA" w:rsidRDefault="32634DCA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ZUPANIJA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0C8E1B6C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D7B0FDF" w14:textId="63A9E600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46D2FCA2" w14:textId="13D39C7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28211BAF" w14:textId="41A1016D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0494C27F" w14:textId="0DAE8315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21036013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C8A1FC2" w14:textId="1B373961" w:rsidR="6D4D23C9" w:rsidRDefault="6D4D23C9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zupanija_id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34D8ADC" w14:textId="3C954B18" w:rsidR="6D4D23C9" w:rsidRDefault="6D4D23C9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E1D9DDD" w14:textId="32E3FFC6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4335484" w14:textId="3B0EB134" w:rsidR="2FC6D108" w:rsidRDefault="2FC6D108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zupanije</w:t>
            </w:r>
          </w:p>
        </w:tc>
      </w:tr>
      <w:tr w:rsidR="1867D46D" w14:paraId="5BF79BED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A0655FA" w14:textId="236C0EDC" w:rsidR="2FC6D108" w:rsidRDefault="2FC6D108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Naziv_zupanije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79907FC" w14:textId="2030FF83" w:rsidR="2FC6D108" w:rsidRDefault="2FC6D108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B156E63" w14:textId="2F2B0F40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4CE658E" w14:textId="66A859FC" w:rsidR="384E6D0C" w:rsidRDefault="384E6D0C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Naziv zupanije</w:t>
            </w:r>
          </w:p>
        </w:tc>
      </w:tr>
    </w:tbl>
    <w:p w14:paraId="09D64C50" w14:textId="4A201C20" w:rsidR="1867D46D" w:rsidRDefault="1867D46D" w:rsidP="1867D46D">
      <w:pPr>
        <w:rPr>
          <w:szCs w:val="22"/>
          <w:lang w:val="hr-HR"/>
        </w:rPr>
      </w:pPr>
    </w:p>
    <w:p w14:paraId="600DAAC2" w14:textId="7C04CC06" w:rsidR="144486E4" w:rsidRDefault="144486E4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UOCENE_LUTALICE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6E95CCC5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9249B22" w14:textId="244AE7E8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3BBEE542" w14:textId="0E3E710E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8BFB6A7" w14:textId="29F9E7EE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2ED9BB2D" w14:textId="13E657F2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1771F851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5455759" w14:textId="49D70AE3" w:rsidR="676ABF87" w:rsidRDefault="676ABF87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uocene_lutalice_id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47B8044" w14:textId="76A6CD09" w:rsidR="676ABF87" w:rsidRDefault="676ABF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4E9352A" w14:textId="673476F7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0BEFF19" w14:textId="4EDECA56" w:rsidR="6DD155EB" w:rsidRDefault="6DD155EB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uocene lutalice</w:t>
            </w:r>
          </w:p>
        </w:tc>
      </w:tr>
      <w:tr w:rsidR="1867D46D" w14:paraId="2AE8E2A6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C652E4" w14:textId="160973C1" w:rsidR="6DD155EB" w:rsidRDefault="6DD155EB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A3CCB9F" w14:textId="68F57193" w:rsidR="6DD155EB" w:rsidRDefault="6DD155EB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CE8FB11" w14:textId="75598F0B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3168526" w14:textId="213BA9DD" w:rsidR="3028F34A" w:rsidRDefault="3028F34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Grad u kojem se uocila lutalica</w:t>
            </w:r>
          </w:p>
        </w:tc>
      </w:tr>
      <w:tr w:rsidR="1867D46D" w14:paraId="172D1356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C03FBB" w14:textId="07087B91" w:rsidR="3028F34A" w:rsidRDefault="3028F34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slika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6FABE7F" w14:textId="649E46B6" w:rsidR="3028F34A" w:rsidRDefault="3028F34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nvarchar(60)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003FA8B" w14:textId="726AA6E0" w:rsidR="3028F34A" w:rsidRDefault="3028F34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A94A5C4" w14:textId="09749DC2" w:rsidR="3028F34A" w:rsidRDefault="3028F34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Slika uocene lutalice</w:t>
            </w:r>
          </w:p>
        </w:tc>
      </w:tr>
      <w:tr w:rsidR="1867D46D" w14:paraId="5BE015CC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A57870" w14:textId="5A1520B6" w:rsidR="3028F34A" w:rsidRDefault="3028F34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opis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9A327" w14:textId="2298B9B4" w:rsidR="3028F34A" w:rsidRDefault="3028F34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text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C5EB9" w14:textId="3520AC2B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81694" w14:textId="6665E168" w:rsidR="260FA4B9" w:rsidRDefault="260FA4B9" w:rsidP="1867D46D">
            <w:pPr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Opis uocene lutalice</w:t>
            </w:r>
          </w:p>
        </w:tc>
      </w:tr>
      <w:tr w:rsidR="1867D46D" w14:paraId="108E872B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5596BC8" w14:textId="452AB040" w:rsidR="260FA4B9" w:rsidRDefault="260FA4B9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Datum_prijave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5205E" w14:textId="2CB40D05" w:rsidR="260FA4B9" w:rsidRDefault="260FA4B9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F70ED" w14:textId="63EA1D45" w:rsidR="260FA4B9" w:rsidRDefault="260FA4B9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48166" w14:textId="07D468FE" w:rsidR="260FA4B9" w:rsidRDefault="260FA4B9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Datum prijave uocene lutalice</w:t>
            </w:r>
          </w:p>
        </w:tc>
      </w:tr>
    </w:tbl>
    <w:p w14:paraId="40381060" w14:textId="69ACA8F8" w:rsidR="1867D46D" w:rsidRDefault="1867D46D" w:rsidP="1867D46D">
      <w:pPr>
        <w:rPr>
          <w:szCs w:val="22"/>
          <w:lang w:val="hr-HR"/>
        </w:rPr>
      </w:pPr>
    </w:p>
    <w:p w14:paraId="5CBD2F5B" w14:textId="673D7350" w:rsidR="1867D46D" w:rsidRDefault="1867D46D" w:rsidP="1867D46D">
      <w:pPr>
        <w:rPr>
          <w:szCs w:val="22"/>
          <w:lang w:val="hr-HR"/>
        </w:rPr>
      </w:pPr>
    </w:p>
    <w:p w14:paraId="64007337" w14:textId="49717D03" w:rsidR="1867D46D" w:rsidRDefault="1867D46D" w:rsidP="1867D46D">
      <w:pPr>
        <w:rPr>
          <w:szCs w:val="22"/>
          <w:lang w:val="hr-HR"/>
        </w:rPr>
      </w:pPr>
    </w:p>
    <w:p w14:paraId="3C870820" w14:textId="41EC0B8D" w:rsidR="1867D46D" w:rsidRDefault="1867D46D" w:rsidP="1867D46D">
      <w:pPr>
        <w:rPr>
          <w:szCs w:val="22"/>
          <w:lang w:val="hr-HR"/>
        </w:rPr>
      </w:pPr>
    </w:p>
    <w:p w14:paraId="1F0D8FF2" w14:textId="0A9E34AA" w:rsidR="46E49957" w:rsidRDefault="46E49957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IZGUBLJENE_ZIVOTINJE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40EBA119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27184EC2" w14:textId="00570F76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D5723EB" w14:textId="390F79E1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228E6B5F" w14:textId="0C511301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03D781D3" w14:textId="371A1066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736FA67F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D0F0211" w14:textId="43C989E8" w:rsidR="47416442" w:rsidRDefault="47416442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izgubljene_zivotinje_id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640B517" w14:textId="15C79D8C" w:rsidR="47416442" w:rsidRDefault="47416442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C6801F2" w14:textId="4EBD6A6E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A150ECA" w14:textId="7F7E1BD2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izgubljene zivotinje</w:t>
            </w:r>
          </w:p>
        </w:tc>
      </w:tr>
      <w:tr w:rsidR="1867D46D" w14:paraId="1B489D52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418B26" w14:textId="0C92278F" w:rsidR="48121987" w:rsidRDefault="48121987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broj_mikrocipa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E6442E5" w14:textId="5B9D4E83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EE476F8" w14:textId="22A1AC69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1E0E453" w14:textId="55F81748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 xml:space="preserve">Broj mikrocipa </w:t>
            </w:r>
            <w:r w:rsidR="600D256D"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 xml:space="preserve">izgubljene </w:t>
            </w: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zivotinje</w:t>
            </w:r>
          </w:p>
        </w:tc>
      </w:tr>
      <w:tr w:rsidR="1867D46D" w14:paraId="18EDDDE2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C66704" w14:textId="5AB87E61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 xml:space="preserve">Ime 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C8AE48F" w14:textId="5B9D4E83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4BE76413" w14:textId="36EBF4C3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58CA69A" w14:textId="22A8DE34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1EB909B" w14:textId="3D6C5E87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Ime</w:t>
            </w:r>
            <w:r w:rsidR="246F1D58"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 xml:space="preserve"> izgubljene</w:t>
            </w: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 xml:space="preserve"> zivotinje</w:t>
            </w:r>
          </w:p>
        </w:tc>
      </w:tr>
      <w:tr w:rsidR="1867D46D" w14:paraId="64B992CE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156B561" w14:textId="1921CEED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spol_id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A830" w14:textId="4E94A792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9ADF7" w14:textId="2280C78C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3EE77" w14:textId="012763AB" w:rsidR="48121987" w:rsidRDefault="48121987" w:rsidP="1867D46D">
            <w:pPr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Spol</w:t>
            </w:r>
            <w:r w:rsidR="08776FE4"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 xml:space="preserve"> izgubljene</w:t>
            </w: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 xml:space="preserve"> zivotinje</w:t>
            </w:r>
          </w:p>
        </w:tc>
      </w:tr>
      <w:tr w:rsidR="1867D46D" w14:paraId="1AC0AC39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0AE6F8" w14:textId="693DB7F8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Kontakt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CF70C" w14:textId="5B9D4E83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1BDD0ECB" w14:textId="186870FF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D35BA" w14:textId="3E06FA25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6647" w14:textId="567162D0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Kontakt</w:t>
            </w:r>
            <w:r w:rsidR="3265DF1E"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 xml:space="preserve"> izgubljene</w:t>
            </w: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 xml:space="preserve"> zivotinje</w:t>
            </w:r>
          </w:p>
        </w:tc>
      </w:tr>
      <w:tr w:rsidR="1867D46D" w14:paraId="5EB5EF0D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1F19858" w14:textId="7850373D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Lokacija_nestanka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65FB3" w14:textId="5B9D4E83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4CEE3AA5" w14:textId="7A81F41E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CD0C6" w14:textId="2B24FCDF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1A2D9" w14:textId="669E0CAE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Lokacija nestanka izgubljene zivotinje</w:t>
            </w:r>
          </w:p>
        </w:tc>
      </w:tr>
      <w:tr w:rsidR="1867D46D" w14:paraId="0117F85D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C74424" w14:textId="7AF66F0C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grad_id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386D6" w14:textId="68FE21C5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F3C69" w14:textId="2A546DD5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ADF16" w14:textId="2ECFEE73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Grad izgubljene zivotinje</w:t>
            </w:r>
          </w:p>
        </w:tc>
      </w:tr>
      <w:tr w:rsidR="1867D46D" w14:paraId="7565EB86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23E4DF" w14:textId="5667B3AF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Datum_nestanka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0A26C" w14:textId="401BAD26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DA920" w14:textId="77E487F2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AE9CE" w14:textId="05ADCD58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Datum nestanka izgubljene zivotinje</w:t>
            </w:r>
          </w:p>
        </w:tc>
      </w:tr>
      <w:tr w:rsidR="1867D46D" w14:paraId="59A9B793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638EC14" w14:textId="580809C7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Datum_prijave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0CD72" w14:textId="413A40A1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F8EF4" w14:textId="5CF74928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1F273" w14:textId="0AD3F33E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Datum prijave izgubljene zivotinje</w:t>
            </w:r>
          </w:p>
        </w:tc>
      </w:tr>
      <w:tr w:rsidR="1867D46D" w14:paraId="7297BAC1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8E84221" w14:textId="4EE59F9B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Slika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A6A77" w14:textId="5B9D4E83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1AF1F80B" w14:textId="74615FF9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6BBE0" w14:textId="7ECD2CA8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31605" w14:textId="0E41AF90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Slika izgubljene zivotinje</w:t>
            </w:r>
          </w:p>
        </w:tc>
      </w:tr>
      <w:tr w:rsidR="1867D46D" w14:paraId="178016FB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5D4C5F" w14:textId="745FD559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pasmina_id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9D461" w14:textId="4223217E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51C92" w14:textId="67807AF4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6938B" w14:textId="272C1303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pasmine izbgubljene zivotinje</w:t>
            </w:r>
          </w:p>
        </w:tc>
      </w:tr>
      <w:tr w:rsidR="1867D46D" w14:paraId="272DB8E6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7BE3985" w14:textId="02D59CE9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vrsta_zivotinje_id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D8B95" w14:textId="7B483F16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520CB" w14:textId="1ED8E40C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46D93" w14:textId="3A2DC6B4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vrste zivotinje</w:t>
            </w:r>
          </w:p>
        </w:tc>
      </w:tr>
      <w:tr w:rsidR="1867D46D" w14:paraId="11F9E41E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3A130F1" w14:textId="10A32E7D" w:rsidR="48121987" w:rsidRDefault="481219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kasrat_id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B8DD9" w14:textId="75B90BAB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946D3" w14:textId="541E5FEE" w:rsidR="48121987" w:rsidRDefault="481219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6E204" w14:textId="627949B6" w:rsidR="48121987" w:rsidRDefault="481219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kastrat</w:t>
            </w:r>
          </w:p>
        </w:tc>
      </w:tr>
    </w:tbl>
    <w:p w14:paraId="5DB5E732" w14:textId="799042B7" w:rsidR="1867D46D" w:rsidRDefault="1867D46D" w:rsidP="1867D46D">
      <w:pPr>
        <w:rPr>
          <w:szCs w:val="22"/>
          <w:lang w:val="hr-HR"/>
        </w:rPr>
      </w:pPr>
    </w:p>
    <w:p w14:paraId="17AC1D2E" w14:textId="047955D6" w:rsidR="1867D46D" w:rsidRDefault="1867D46D" w:rsidP="1867D46D">
      <w:pPr>
        <w:rPr>
          <w:szCs w:val="22"/>
          <w:lang w:val="hr-HR"/>
        </w:rPr>
      </w:pPr>
    </w:p>
    <w:p w14:paraId="0062F4CC" w14:textId="583A9E3F" w:rsidR="7C43EC9F" w:rsidRDefault="7C43EC9F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ZIVOTINJA_U_SKLONISTU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14EC8B3C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6D6AA88D" w14:textId="790CEDF3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885F701" w14:textId="06D981D8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0EADC5D9" w14:textId="2DA076EF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4BC2CFD" w14:textId="3108B25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0F3877CF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41065C" w14:textId="70F58211" w:rsidR="4A5F59CD" w:rsidRDefault="4A5F59CD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zivotinje_u_sklonistu_id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570447A" w14:textId="70F5B295" w:rsidR="4A5F59CD" w:rsidRDefault="4A5F59CD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D87CABB" w14:textId="20911D7E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9FB9CE7" w14:textId="6D346E89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zivotinje u sklonistu</w:t>
            </w:r>
          </w:p>
        </w:tc>
      </w:tr>
      <w:tr w:rsidR="1867D46D" w14:paraId="64EA47FE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97D62E" w14:textId="67A137B7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lastRenderedPageBreak/>
              <w:t>Broj_mikrocipa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2990BE1" w14:textId="5B244627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nvarchar(30)</w:t>
            </w:r>
          </w:p>
          <w:p w14:paraId="787C2F4B" w14:textId="3A01AC45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64D2135" w14:textId="44C7FCCB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5D90F3D" w14:textId="3BE09587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Broj mikorcipa zivotinje</w:t>
            </w:r>
          </w:p>
        </w:tc>
      </w:tr>
      <w:tr w:rsidR="1867D46D" w14:paraId="7C1DCF2F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B3E383B" w14:textId="1A95035A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Ime_zivotinje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035031A" w14:textId="5B9D4E83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2D1E746F" w14:textId="492A0782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365341C" w14:textId="434718DC" w:rsidR="3B05F85A" w:rsidRDefault="3B05F85A" w:rsidP="1867D46D">
            <w:pPr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3A1A3B65" w14:textId="6A095D62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Ime zivotinje</w:t>
            </w:r>
          </w:p>
        </w:tc>
      </w:tr>
      <w:tr w:rsidR="1867D46D" w14:paraId="12942C15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7A4BFC" w14:textId="6136108C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Datum_stenjenja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4E85E" w14:textId="59E6F58A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06FE0" w14:textId="234F53A7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4AD95" w14:textId="54876F7A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Datum stenjenja</w:t>
            </w:r>
          </w:p>
        </w:tc>
      </w:tr>
      <w:tr w:rsidR="1867D46D" w14:paraId="01BF5083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10894C9" w14:textId="3E9F5B90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Adresa_pronalaska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7BBC8" w14:textId="5B9D4E83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2B220D61" w14:textId="38B35609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0C41C" w14:textId="34BEF373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FBD00" w14:textId="7A928F40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Adresa pronalska zivtonje</w:t>
            </w:r>
          </w:p>
        </w:tc>
      </w:tr>
      <w:tr w:rsidR="1867D46D" w14:paraId="2FD47279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1CDD449" w14:textId="6CEFC56C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Opis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3E64B" w14:textId="1C58556C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nvarchar(150)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2BFFA" w14:textId="43B63DFC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13726" w14:textId="3F875EB2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Opis zivotinje</w:t>
            </w:r>
          </w:p>
        </w:tc>
      </w:tr>
      <w:tr w:rsidR="1867D46D" w14:paraId="39D69955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AC8EFD9" w14:textId="61C20341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pasmina_id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5EE6B" w14:textId="16DBC520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 xml:space="preserve">int 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CA075" w14:textId="5F2DEC07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D7408" w14:textId="1BF8982E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pasmine</w:t>
            </w:r>
          </w:p>
        </w:tc>
      </w:tr>
      <w:tr w:rsidR="1867D46D" w14:paraId="74E2555D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D7FEA30" w14:textId="1CBD7843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spol_id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EA634" w14:textId="29B4A4E6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5E5EA" w14:textId="756689C7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0314A" w14:textId="091B0537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spola zivotinje</w:t>
            </w:r>
          </w:p>
        </w:tc>
      </w:tr>
      <w:tr w:rsidR="1867D46D" w14:paraId="3EA86AC7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58BA40" w14:textId="23E70934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kastrat_id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57CB0" w14:textId="427C0290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C2D82" w14:textId="6FA84B74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5E855" w14:textId="292ADC0A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kastrat</w:t>
            </w:r>
          </w:p>
        </w:tc>
      </w:tr>
      <w:tr w:rsidR="1867D46D" w14:paraId="4988E2D9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6DE274D" w14:textId="65C34E41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skloniste_id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EEAA3" w14:textId="580EAD1E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ABF49" w14:textId="379BFD8E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67365" w14:textId="694FD20A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sklonista u kojem se zivotinja nalazi</w:t>
            </w:r>
          </w:p>
        </w:tc>
      </w:tr>
      <w:tr w:rsidR="1867D46D" w14:paraId="301EB1C1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508B399" w14:textId="74984608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udomljavanje_id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C3D18" w14:textId="73B4C29B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19615" w14:textId="1DBABE4B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71D2A" w14:textId="0497FDE6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Id udomljavanje</w:t>
            </w:r>
          </w:p>
        </w:tc>
      </w:tr>
      <w:tr w:rsidR="1867D46D" w14:paraId="45238D91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C2B367" w14:textId="101864C0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Slika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77C01" w14:textId="5B9D4E83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06D7DF26" w14:textId="339BDA6F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D534F" w14:textId="430F21B6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ED34" w14:textId="5FD5F0A5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Slika zivotinje</w:t>
            </w:r>
          </w:p>
        </w:tc>
      </w:tr>
      <w:tr w:rsidR="1867D46D" w14:paraId="78921A6D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55BCB84" w14:textId="7BA0A30E" w:rsidR="3B05F85A" w:rsidRDefault="3B05F85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b/>
                <w:bCs/>
                <w:color w:val="000000" w:themeColor="text1"/>
                <w:szCs w:val="22"/>
                <w:lang w:val="hr-HR"/>
              </w:rPr>
              <w:t>Datum_pronalaska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5CB37" w14:textId="5CFF2B83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date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60118" w14:textId="7743C5C0" w:rsidR="3B05F85A" w:rsidRDefault="3B05F85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color w:val="000000" w:themeColor="text1"/>
                <w:szCs w:val="22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2B12" w14:textId="11907C2E" w:rsidR="3B05F85A" w:rsidRDefault="3B05F85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i/>
                <w:iCs/>
                <w:color w:val="000000" w:themeColor="text1"/>
                <w:szCs w:val="22"/>
                <w:lang w:val="hr-HR"/>
              </w:rPr>
              <w:t>Datum pronalaska zivtoinje</w:t>
            </w:r>
          </w:p>
        </w:tc>
      </w:tr>
    </w:tbl>
    <w:p w14:paraId="2202A6B1" w14:textId="0EE32BE6" w:rsidR="1867D46D" w:rsidRDefault="1867D46D" w:rsidP="1867D46D">
      <w:pPr>
        <w:rPr>
          <w:szCs w:val="22"/>
          <w:lang w:val="hr-HR"/>
        </w:rPr>
      </w:pPr>
    </w:p>
    <w:p w14:paraId="6FADD492" w14:textId="7BA40C55" w:rsidR="3F4063E0" w:rsidRDefault="3F4063E0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SPOL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4D82ED55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1D584D4E" w14:textId="4921A60D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35FBCBF" w14:textId="08FBC9F6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427145D7" w14:textId="76B36ADE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3C7D3CD6" w14:textId="382F13D4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46870815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987983C" w14:textId="1B2ABFC8" w:rsidR="5D161B35" w:rsidRDefault="5D161B35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spol_id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05A4DDD" w14:textId="21AD07F2" w:rsidR="5D161B35" w:rsidRDefault="5D161B35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1FA5D13" w14:textId="315244A3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90879DA" w14:textId="0D3BBB12" w:rsidR="131B362A" w:rsidRDefault="131B362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spol</w:t>
            </w:r>
          </w:p>
        </w:tc>
      </w:tr>
      <w:tr w:rsidR="1867D46D" w14:paraId="51C54BB5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48001D2" w14:textId="2BC76902" w:rsidR="131B362A" w:rsidRDefault="131B362A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Naziv_spola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130B29A" w14:textId="376E770F" w:rsidR="131B362A" w:rsidRDefault="131B362A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nvarchar(7)</w:t>
            </w:r>
          </w:p>
          <w:p w14:paraId="7B898513" w14:textId="1061C01F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9334068" w14:textId="7DCCDF7F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72A8340" w14:textId="6EF0F88C" w:rsidR="200EF81A" w:rsidRDefault="200EF81A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Naziv spola zivotinje</w:t>
            </w:r>
          </w:p>
        </w:tc>
      </w:tr>
    </w:tbl>
    <w:p w14:paraId="0A8D6E60" w14:textId="33712830" w:rsidR="1867D46D" w:rsidRDefault="1867D46D" w:rsidP="1867D46D">
      <w:pPr>
        <w:rPr>
          <w:szCs w:val="22"/>
          <w:lang w:val="hr-HR"/>
        </w:rPr>
      </w:pPr>
    </w:p>
    <w:p w14:paraId="49DDA0D8" w14:textId="0E85C92E" w:rsidR="6D91023D" w:rsidRDefault="6D91023D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KASTRAT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6E29BAFA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4E33C42" w14:textId="7E14A1FA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12CB1D84" w14:textId="1AC99BA2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42D9EB7B" w14:textId="0B624AD4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F2ECA81" w14:textId="1369D479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25256D16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0C11886" w14:textId="0D252232" w:rsidR="7E356F2E" w:rsidRDefault="7E356F2E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kastrat_id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4EDD499" w14:textId="582DD55B" w:rsidR="7E356F2E" w:rsidRDefault="7E356F2E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75CD5FF" w14:textId="09CB668A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E20E074" w14:textId="2AF455F4" w:rsidR="62BCBA87" w:rsidRDefault="62BCBA87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kastrat</w:t>
            </w:r>
          </w:p>
        </w:tc>
      </w:tr>
      <w:tr w:rsidR="1867D46D" w14:paraId="4AAD7503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0FD70F5" w14:textId="7314E946" w:rsidR="62BCBA87" w:rsidRDefault="62BCBA87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lastRenderedPageBreak/>
              <w:t>je_li_kastrat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06E05D2" w14:textId="3353C16D" w:rsidR="62BCBA87" w:rsidRDefault="62BCBA87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nvarchar(5)</w:t>
            </w:r>
          </w:p>
          <w:p w14:paraId="43FA277B" w14:textId="55AB47F8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9871513" w14:textId="28547798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F78397F" w14:textId="027D0C93" w:rsidR="15C332AD" w:rsidRDefault="15C332AD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Je li kastrat</w:t>
            </w:r>
          </w:p>
        </w:tc>
      </w:tr>
    </w:tbl>
    <w:p w14:paraId="2A9B04B5" w14:textId="6C355D00" w:rsidR="1867D46D" w:rsidRDefault="1867D46D" w:rsidP="1867D46D">
      <w:pPr>
        <w:rPr>
          <w:szCs w:val="22"/>
          <w:lang w:val="hr-HR"/>
        </w:rPr>
      </w:pPr>
    </w:p>
    <w:p w14:paraId="31371560" w14:textId="18268CE4" w:rsidR="0439929F" w:rsidRDefault="0439929F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PASMINA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476AD103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4CA6389" w14:textId="2E9B5C51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3F5C0D5" w14:textId="02B3E96D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159771D8" w14:textId="47612274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C121198" w14:textId="75B0E937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1F728B6D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C68C65" w14:textId="72DD869F" w:rsidR="54521470" w:rsidRDefault="54521470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pasmina_id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463BF30" w14:textId="22F8374F" w:rsidR="54521470" w:rsidRDefault="54521470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5AF0C36" w14:textId="7C833AF4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48B7B6A" w14:textId="6CFEA8DF" w:rsidR="47B0548E" w:rsidRDefault="47B0548E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pasmine</w:t>
            </w:r>
          </w:p>
        </w:tc>
      </w:tr>
      <w:tr w:rsidR="1867D46D" w14:paraId="2F3AA9EE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0889A41" w14:textId="1683857F" w:rsidR="47B0548E" w:rsidRDefault="47B0548E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Naziv_pasmine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0CF0CF5" w14:textId="5B9D4E83" w:rsidR="47B0548E" w:rsidRDefault="47B0548E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6184BE56" w14:textId="33C36331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05542C1" w14:textId="6B8D4362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A0FAEFC" w14:textId="516E34AF" w:rsidR="37375733" w:rsidRDefault="37375733" w:rsidP="1867D46D">
            <w:pPr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Naziv pasmine</w:t>
            </w:r>
          </w:p>
        </w:tc>
      </w:tr>
      <w:tr w:rsidR="1867D46D" w14:paraId="24592428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88D193A" w14:textId="6F62528C" w:rsidR="37375733" w:rsidRDefault="37375733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vrsta_zivotinje_id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C6BA0A7" w14:textId="1012432E" w:rsidR="37375733" w:rsidRDefault="3737573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4EB6D55" w14:textId="56EA8CF6" w:rsidR="37375733" w:rsidRDefault="37375733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698D37A" w14:textId="0D9303D4" w:rsidR="37375733" w:rsidRDefault="37375733" w:rsidP="1867D46D">
            <w:pPr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vrste zivotinje</w:t>
            </w:r>
          </w:p>
        </w:tc>
      </w:tr>
    </w:tbl>
    <w:p w14:paraId="12DE5354" w14:textId="0EDB7865" w:rsidR="1867D46D" w:rsidRDefault="1867D46D" w:rsidP="1867D46D">
      <w:pPr>
        <w:rPr>
          <w:szCs w:val="22"/>
          <w:lang w:val="hr-HR"/>
        </w:rPr>
      </w:pPr>
    </w:p>
    <w:p w14:paraId="14C5AFB0" w14:textId="72B37DE8" w:rsidR="5B965F38" w:rsidRDefault="5B965F38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VRSTA_ZIVOTINJE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3CCDE038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2D365857" w14:textId="65598C55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6AAED861" w14:textId="0597FE56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7C19503" w14:textId="0E2E64EE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4F7F60F0" w14:textId="5E8C58AE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5E37415E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AF2390A" w14:textId="34FAF4F4" w:rsidR="065539C0" w:rsidRDefault="065539C0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vrsta_zivotinje_id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BA678D1" w14:textId="7FA107EF" w:rsidR="065539C0" w:rsidRDefault="065539C0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094C04EA" w14:textId="03090D56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A6E2BA9" w14:textId="1F4CA145" w:rsidR="3C3D1922" w:rsidRDefault="3C3D1922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vrste zivotinje</w:t>
            </w:r>
          </w:p>
        </w:tc>
      </w:tr>
      <w:tr w:rsidR="1867D46D" w14:paraId="77D3D52A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4A5519" w14:textId="6A5889AA" w:rsidR="3C3D1922" w:rsidRDefault="3C3D1922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Naziv_vrste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EDB159E" w14:textId="5B9D4E83" w:rsidR="3C3D1922" w:rsidRDefault="3C3D1922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nvarchar(50)</w:t>
            </w:r>
          </w:p>
          <w:p w14:paraId="2238836A" w14:textId="21999A0D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5F70BE77" w14:textId="2BD26F8A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6B14CC9D" w14:textId="5D078D84" w:rsidR="7C87A113" w:rsidRDefault="7C87A113" w:rsidP="1867D46D">
            <w:pPr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Naziv vrste zivotinje</w:t>
            </w:r>
          </w:p>
        </w:tc>
      </w:tr>
    </w:tbl>
    <w:p w14:paraId="1B948FDD" w14:textId="7208E3CC" w:rsidR="1867D46D" w:rsidRDefault="1867D46D" w:rsidP="1867D46D">
      <w:pPr>
        <w:rPr>
          <w:szCs w:val="22"/>
          <w:lang w:val="hr-HR"/>
        </w:rPr>
      </w:pPr>
    </w:p>
    <w:p w14:paraId="5197423A" w14:textId="3DBBFBDA" w:rsidR="01C344D8" w:rsidRDefault="01C344D8" w:rsidP="1867D46D">
      <w:pPr>
        <w:rPr>
          <w:szCs w:val="22"/>
          <w:lang w:val="hr-HR"/>
        </w:rPr>
      </w:pPr>
      <w:r w:rsidRPr="1867D46D">
        <w:rPr>
          <w:szCs w:val="22"/>
          <w:lang w:val="hr-HR"/>
        </w:rPr>
        <w:t>UDOMLJAVANJE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85"/>
        <w:gridCol w:w="1470"/>
        <w:gridCol w:w="1545"/>
        <w:gridCol w:w="3495"/>
      </w:tblGrid>
      <w:tr w:rsidR="1867D46D" w14:paraId="578CE60D" w14:textId="77777777" w:rsidTr="1867D46D">
        <w:trPr>
          <w:trHeight w:val="27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5834E6C1" w14:textId="0341E4C8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Naziv atributa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15463105" w14:textId="45423E71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Tip podatka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7BFFF0D5" w14:textId="19708705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NULL/NOT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vAlign w:val="center"/>
          </w:tcPr>
          <w:p w14:paraId="07ED1A34" w14:textId="791BBD1E" w:rsidR="1867D46D" w:rsidRDefault="1867D46D" w:rsidP="1867D46D">
            <w:pPr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lang w:val="hr-HR"/>
              </w:rPr>
              <w:t>Kratki opis atributa</w:t>
            </w:r>
          </w:p>
        </w:tc>
      </w:tr>
      <w:tr w:rsidR="1867D46D" w14:paraId="3E965FCF" w14:textId="77777777" w:rsidTr="1867D46D">
        <w:trPr>
          <w:trHeight w:val="300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0C01AE7" w14:textId="0396433D" w:rsidR="2DD82635" w:rsidRDefault="2DD82635" w:rsidP="1867D46D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udomljavanje_id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1E11496D" w14:textId="523927B4" w:rsidR="2DD82635" w:rsidRDefault="2DD82635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int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C90BA5F" w14:textId="33C8C3D6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3C02FB3" w14:textId="186D6405" w:rsidR="7140FC9C" w:rsidRDefault="7140FC9C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Id udomljavanja</w:t>
            </w:r>
          </w:p>
        </w:tc>
      </w:tr>
      <w:tr w:rsidR="1867D46D" w14:paraId="0F7E0CCD" w14:textId="77777777" w:rsidTr="1867D46D">
        <w:trPr>
          <w:trHeight w:val="300"/>
        </w:trPr>
        <w:tc>
          <w:tcPr>
            <w:tcW w:w="238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0DBCE0" w14:textId="6126ECFE" w:rsidR="7140FC9C" w:rsidRDefault="7140FC9C" w:rsidP="1867D46D">
            <w:pPr>
              <w:rPr>
                <w:b/>
                <w:b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hr-HR"/>
              </w:rPr>
              <w:t>je_li_za_udomljavanja</w:t>
            </w:r>
          </w:p>
        </w:tc>
        <w:tc>
          <w:tcPr>
            <w:tcW w:w="1470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7480BCDE" w14:textId="46049F33" w:rsidR="7140FC9C" w:rsidRDefault="7140FC9C" w:rsidP="1867D46D">
            <w:pPr>
              <w:rPr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nvarchar(5)</w:t>
            </w:r>
          </w:p>
          <w:p w14:paraId="7A6816F4" w14:textId="528D78C4" w:rsidR="1867D46D" w:rsidRDefault="1867D46D" w:rsidP="1867D46D">
            <w:pPr>
              <w:rPr>
                <w:color w:val="000000" w:themeColor="text1"/>
                <w:szCs w:val="22"/>
                <w:lang w:val="hr-HR"/>
              </w:rPr>
            </w:pPr>
          </w:p>
        </w:tc>
        <w:tc>
          <w:tcPr>
            <w:tcW w:w="154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43ED69F1" w14:textId="411765AC" w:rsidR="1867D46D" w:rsidRDefault="1867D46D" w:rsidP="1867D46D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1867D46D">
              <w:rPr>
                <w:rFonts w:ascii="Arial" w:eastAsia="Arial" w:hAnsi="Arial" w:cs="Arial"/>
                <w:color w:val="000000" w:themeColor="text1"/>
                <w:sz w:val="20"/>
                <w:lang w:val="hr-HR"/>
              </w:rPr>
              <w:t>Not null</w:t>
            </w:r>
          </w:p>
        </w:tc>
        <w:tc>
          <w:tcPr>
            <w:tcW w:w="3495" w:type="dxa"/>
            <w:tcBorders>
              <w:top w:val="dotted" w:sz="6" w:space="0" w:color="808080" w:themeColor="background1" w:themeShade="80"/>
              <w:left w:val="single" w:sz="6" w:space="0" w:color="auto"/>
              <w:bottom w:val="dotted" w:sz="6" w:space="0" w:color="808080" w:themeColor="background1" w:themeShade="80"/>
              <w:right w:val="single" w:sz="6" w:space="0" w:color="auto"/>
            </w:tcBorders>
            <w:vAlign w:val="center"/>
          </w:tcPr>
          <w:p w14:paraId="29AC01BF" w14:textId="2EBF0706" w:rsidR="6C0E42BC" w:rsidRDefault="6C0E42BC" w:rsidP="1867D46D">
            <w:pPr>
              <w:rPr>
                <w:i/>
                <w:iCs/>
                <w:color w:val="000000" w:themeColor="text1"/>
                <w:szCs w:val="22"/>
                <w:lang w:val="hr-HR"/>
              </w:rPr>
            </w:pPr>
            <w:r w:rsidRPr="1867D46D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lang w:val="hr-HR"/>
              </w:rPr>
              <w:t>Je li zivotinja za udomljavanja</w:t>
            </w:r>
          </w:p>
        </w:tc>
      </w:tr>
    </w:tbl>
    <w:p w14:paraId="3B779A2D" w14:textId="6C0DAAC2" w:rsidR="1867D46D" w:rsidRDefault="1867D46D" w:rsidP="1867D46D">
      <w:pPr>
        <w:rPr>
          <w:szCs w:val="22"/>
          <w:lang w:val="hr-HR"/>
        </w:rPr>
      </w:pPr>
    </w:p>
    <w:p w14:paraId="78AF1531" w14:textId="1417FBF9" w:rsidR="1867D46D" w:rsidRDefault="1867D46D" w:rsidP="1867D46D">
      <w:pPr>
        <w:rPr>
          <w:szCs w:val="22"/>
          <w:lang w:val="hr-HR"/>
        </w:rPr>
      </w:pPr>
    </w:p>
    <w:p w14:paraId="05556E3C" w14:textId="6B20D8A1" w:rsidR="1867D46D" w:rsidRDefault="1867D46D" w:rsidP="1867D46D">
      <w:pPr>
        <w:rPr>
          <w:szCs w:val="22"/>
          <w:lang w:val="hr-HR"/>
        </w:rPr>
      </w:pPr>
    </w:p>
    <w:p w14:paraId="1E6E08F8" w14:textId="3ADF5605" w:rsidR="1867D46D" w:rsidRDefault="1867D46D" w:rsidP="1867D46D">
      <w:pPr>
        <w:rPr>
          <w:szCs w:val="22"/>
          <w:lang w:val="hr-HR"/>
        </w:rPr>
      </w:pPr>
    </w:p>
    <w:p w14:paraId="310CA997" w14:textId="47F08EB2" w:rsidR="1867D46D" w:rsidRDefault="1867D46D" w:rsidP="1867D46D">
      <w:pPr>
        <w:rPr>
          <w:szCs w:val="22"/>
          <w:lang w:val="hr-HR"/>
        </w:rPr>
      </w:pPr>
    </w:p>
    <w:p w14:paraId="03AD2436" w14:textId="7C52D67D" w:rsidR="1867D46D" w:rsidRDefault="1867D46D" w:rsidP="1867D46D">
      <w:pPr>
        <w:rPr>
          <w:szCs w:val="22"/>
          <w:lang w:val="hr-HR"/>
        </w:rPr>
      </w:pPr>
    </w:p>
    <w:p w14:paraId="066B79F6" w14:textId="313BEEDB" w:rsidR="1867D46D" w:rsidRDefault="1867D46D" w:rsidP="1867D46D">
      <w:pPr>
        <w:rPr>
          <w:szCs w:val="22"/>
          <w:lang w:val="hr-HR"/>
        </w:rPr>
      </w:pPr>
    </w:p>
    <w:p w14:paraId="65841736" w14:textId="12D6277B" w:rsidR="0EC64D3B" w:rsidRDefault="0EC64D3B" w:rsidP="1867D46D">
      <w:pPr>
        <w:pStyle w:val="Heading1"/>
        <w:rPr>
          <w:lang w:val="hr-HR"/>
        </w:rPr>
      </w:pPr>
      <w:r w:rsidRPr="1867D46D">
        <w:rPr>
          <w:bCs/>
          <w:szCs w:val="24"/>
          <w:lang w:val="hr-HR"/>
        </w:rPr>
        <w:t>DIJAGRAM AKTIVNOSTI</w:t>
      </w:r>
    </w:p>
    <w:p w14:paraId="32B36B86" w14:textId="146625DA" w:rsidR="63B32A40" w:rsidRDefault="63B32A40" w:rsidP="1867D46D">
      <w:r>
        <w:rPr>
          <w:noProof/>
          <w:lang w:val="en-US"/>
        </w:rPr>
        <w:drawing>
          <wp:inline distT="0" distB="0" distL="0" distR="0" wp14:anchorId="234E63BD" wp14:editId="57E26DDF">
            <wp:extent cx="6706322" cy="5895976"/>
            <wp:effectExtent l="0" t="0" r="0" b="0"/>
            <wp:docPr id="1294408609" name="Picture 1294408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322" cy="58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7E7E" w14:textId="0C1FC8AF" w:rsidR="1867D46D" w:rsidRDefault="1867D46D" w:rsidP="1867D46D">
      <w:pPr>
        <w:rPr>
          <w:szCs w:val="22"/>
        </w:rPr>
      </w:pPr>
    </w:p>
    <w:p w14:paraId="5AE897E6" w14:textId="7FA984CE" w:rsidR="1867D46D" w:rsidRDefault="1867D46D" w:rsidP="1867D46D">
      <w:pPr>
        <w:rPr>
          <w:szCs w:val="22"/>
        </w:rPr>
      </w:pPr>
    </w:p>
    <w:p w14:paraId="5B7D67B7" w14:textId="65410CD9" w:rsidR="1867D46D" w:rsidRDefault="1867D46D" w:rsidP="1867D46D">
      <w:pPr>
        <w:rPr>
          <w:szCs w:val="22"/>
        </w:rPr>
      </w:pPr>
    </w:p>
    <w:p w14:paraId="36F533E3" w14:textId="0B3CBD1E" w:rsidR="1867D46D" w:rsidRDefault="1867D46D" w:rsidP="1867D46D">
      <w:pPr>
        <w:rPr>
          <w:szCs w:val="22"/>
        </w:rPr>
      </w:pPr>
    </w:p>
    <w:p w14:paraId="0E38DD89" w14:textId="32317172" w:rsidR="1867D46D" w:rsidRDefault="1867D46D" w:rsidP="1867D46D">
      <w:pPr>
        <w:rPr>
          <w:szCs w:val="22"/>
        </w:rPr>
      </w:pPr>
    </w:p>
    <w:p w14:paraId="40ABA336" w14:textId="1F989982" w:rsidR="1867D46D" w:rsidRDefault="1867D46D" w:rsidP="1867D46D">
      <w:pPr>
        <w:rPr>
          <w:szCs w:val="22"/>
        </w:rPr>
      </w:pPr>
    </w:p>
    <w:p w14:paraId="7210DEB3" w14:textId="1DBA27E1" w:rsidR="1867D46D" w:rsidRDefault="1867D46D" w:rsidP="1867D46D">
      <w:pPr>
        <w:rPr>
          <w:szCs w:val="22"/>
        </w:rPr>
      </w:pPr>
    </w:p>
    <w:p w14:paraId="78C545D7" w14:textId="53F9B142" w:rsidR="00E7B7C7" w:rsidRDefault="00E7B7C7" w:rsidP="1867D46D">
      <w:pPr>
        <w:pStyle w:val="Heading1"/>
      </w:pPr>
      <w:r w:rsidRPr="1867D46D">
        <w:rPr>
          <w:bCs/>
          <w:szCs w:val="24"/>
        </w:rPr>
        <w:t>UML DIJAGRAM KLASA</w:t>
      </w:r>
    </w:p>
    <w:p w14:paraId="4B373781" w14:textId="1B7B1CE2" w:rsidR="00E7B7C7" w:rsidRDefault="00E7B7C7" w:rsidP="1867D46D">
      <w:r>
        <w:rPr>
          <w:noProof/>
          <w:lang w:val="en-US"/>
        </w:rPr>
        <w:drawing>
          <wp:inline distT="0" distB="0" distL="0" distR="0" wp14:anchorId="67DF6DEB" wp14:editId="309E6A15">
            <wp:extent cx="6717758" cy="6073974"/>
            <wp:effectExtent l="0" t="0" r="0" b="0"/>
            <wp:docPr id="420958230" name="Picture 42095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758" cy="60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97F3" w14:textId="628F44C9" w:rsidR="1867D46D" w:rsidRDefault="1867D46D" w:rsidP="1867D46D">
      <w:pPr>
        <w:rPr>
          <w:szCs w:val="22"/>
        </w:rPr>
      </w:pPr>
    </w:p>
    <w:p w14:paraId="5A949A65" w14:textId="70C94E9A" w:rsidR="1867D46D" w:rsidRDefault="1867D46D" w:rsidP="1867D46D">
      <w:pPr>
        <w:rPr>
          <w:szCs w:val="22"/>
        </w:rPr>
      </w:pPr>
    </w:p>
    <w:p w14:paraId="6E5569F0" w14:textId="42E8B7CC" w:rsidR="1867D46D" w:rsidRDefault="1867D46D" w:rsidP="1867D46D">
      <w:pPr>
        <w:rPr>
          <w:szCs w:val="22"/>
        </w:rPr>
      </w:pPr>
    </w:p>
    <w:p w14:paraId="4C69967C" w14:textId="4CD35AFE" w:rsidR="1867D46D" w:rsidRDefault="1867D46D" w:rsidP="1867D46D">
      <w:pPr>
        <w:rPr>
          <w:szCs w:val="22"/>
        </w:rPr>
      </w:pPr>
    </w:p>
    <w:p w14:paraId="144F598A" w14:textId="227CC53A" w:rsidR="00E7B7C7" w:rsidRDefault="00E7B7C7" w:rsidP="1867D46D">
      <w:pPr>
        <w:pStyle w:val="Heading2"/>
      </w:pPr>
      <w:r w:rsidRPr="1867D46D">
        <w:rPr>
          <w:bCs/>
        </w:rPr>
        <w:t>OPIS TABLICE U MODELU</w:t>
      </w:r>
    </w:p>
    <w:p w14:paraId="78FE3B13" w14:textId="7BEA646A" w:rsidR="00E7B7C7" w:rsidRDefault="00E7B7C7" w:rsidP="1867D46D">
      <w:pPr>
        <w:pStyle w:val="ListParagraph"/>
        <w:numPr>
          <w:ilvl w:val="0"/>
          <w:numId w:val="2"/>
        </w:numPr>
        <w:rPr>
          <w:rFonts w:eastAsia="Calibri" w:cs="Calibri"/>
          <w:szCs w:val="22"/>
        </w:rPr>
      </w:pPr>
      <w:r w:rsidRPr="1867D46D">
        <w:rPr>
          <w:szCs w:val="22"/>
        </w:rPr>
        <w:t>Uloga</w:t>
      </w:r>
    </w:p>
    <w:p w14:paraId="725CB9E5" w14:textId="2653FB8E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Korisnik</w:t>
      </w:r>
    </w:p>
    <w:p w14:paraId="4ED1F30F" w14:textId="352F6FE0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Admin</w:t>
      </w:r>
    </w:p>
    <w:p w14:paraId="0F21E912" w14:textId="09088870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Radnik</w:t>
      </w:r>
    </w:p>
    <w:p w14:paraId="4B016766" w14:textId="04D09337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Skoniste</w:t>
      </w:r>
    </w:p>
    <w:p w14:paraId="4BEAA980" w14:textId="623980AD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Grad</w:t>
      </w:r>
    </w:p>
    <w:p w14:paraId="7E68A4A5" w14:textId="7AFFE721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Zupanija</w:t>
      </w:r>
    </w:p>
    <w:p w14:paraId="52E78A3A" w14:textId="4612A908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UoceneLutalice</w:t>
      </w:r>
    </w:p>
    <w:p w14:paraId="572F1984" w14:textId="57D86032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IzgubljeneZivotinje</w:t>
      </w:r>
    </w:p>
    <w:p w14:paraId="5F30D14F" w14:textId="57B86C80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ZivotinjeUSklonistu</w:t>
      </w:r>
    </w:p>
    <w:p w14:paraId="49E9854C" w14:textId="47614DDD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Spol</w:t>
      </w:r>
    </w:p>
    <w:p w14:paraId="067BB70D" w14:textId="2893C8DC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Kastrat</w:t>
      </w:r>
    </w:p>
    <w:p w14:paraId="33896ACC" w14:textId="5BD760B6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Pasmina</w:t>
      </w:r>
    </w:p>
    <w:p w14:paraId="0859AEDB" w14:textId="486B7A45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VrstaZivotinje</w:t>
      </w:r>
    </w:p>
    <w:p w14:paraId="3397DFF0" w14:textId="400DA55D" w:rsidR="00E7B7C7" w:rsidRDefault="00E7B7C7" w:rsidP="1867D46D">
      <w:pPr>
        <w:pStyle w:val="ListParagraph"/>
        <w:numPr>
          <w:ilvl w:val="0"/>
          <w:numId w:val="2"/>
        </w:numPr>
        <w:rPr>
          <w:szCs w:val="22"/>
        </w:rPr>
      </w:pPr>
      <w:r w:rsidRPr="1867D46D">
        <w:rPr>
          <w:szCs w:val="22"/>
        </w:rPr>
        <w:t>Udomljavanje</w:t>
      </w:r>
    </w:p>
    <w:p w14:paraId="3F6453DD" w14:textId="54E2B922" w:rsidR="1867D46D" w:rsidRDefault="1867D46D" w:rsidP="1867D46D">
      <w:pPr>
        <w:rPr>
          <w:szCs w:val="22"/>
        </w:rPr>
      </w:pPr>
    </w:p>
    <w:p w14:paraId="2838C9B6" w14:textId="44E62CE0" w:rsidR="1446C5C6" w:rsidRDefault="1446C5C6" w:rsidP="1867D46D">
      <w:pPr>
        <w:pStyle w:val="Heading1"/>
      </w:pPr>
      <w:r w:rsidRPr="1867D46D">
        <w:rPr>
          <w:bCs/>
          <w:szCs w:val="24"/>
        </w:rPr>
        <w:lastRenderedPageBreak/>
        <w:t>Dijagram sekvenci</w:t>
      </w:r>
    </w:p>
    <w:p w14:paraId="7FCEEADD" w14:textId="7BB2AAEF" w:rsidR="1446C5C6" w:rsidRDefault="1446C5C6" w:rsidP="1867D46D">
      <w:r>
        <w:rPr>
          <w:noProof/>
          <w:lang w:val="en-US"/>
        </w:rPr>
        <w:drawing>
          <wp:inline distT="0" distB="0" distL="0" distR="0" wp14:anchorId="488B6C8A" wp14:editId="4A5EB9F9">
            <wp:extent cx="5895975" cy="6417388"/>
            <wp:effectExtent l="0" t="0" r="0" b="0"/>
            <wp:docPr id="1565970664" name="Picture 156597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ADE9" w14:textId="0B84009B" w:rsidR="1867D46D" w:rsidRDefault="1867D46D" w:rsidP="1867D46D">
      <w:pPr>
        <w:rPr>
          <w:szCs w:val="22"/>
        </w:rPr>
      </w:pPr>
    </w:p>
    <w:p w14:paraId="7E06DF37" w14:textId="1F8ADBE4" w:rsidR="1867D46D" w:rsidRDefault="1867D46D" w:rsidP="1867D46D">
      <w:pPr>
        <w:rPr>
          <w:szCs w:val="22"/>
        </w:rPr>
      </w:pPr>
    </w:p>
    <w:p w14:paraId="3A1C5E87" w14:textId="3162F754" w:rsidR="1867D46D" w:rsidRDefault="1867D46D" w:rsidP="1867D46D">
      <w:pPr>
        <w:rPr>
          <w:szCs w:val="22"/>
        </w:rPr>
      </w:pPr>
    </w:p>
    <w:p w14:paraId="706373BE" w14:textId="4BF47A2B" w:rsidR="1867D46D" w:rsidRDefault="1867D46D" w:rsidP="1867D46D">
      <w:pPr>
        <w:rPr>
          <w:szCs w:val="22"/>
        </w:rPr>
      </w:pPr>
    </w:p>
    <w:p w14:paraId="1307D001" w14:textId="23F89F90" w:rsidR="1867D46D" w:rsidRDefault="1867D46D" w:rsidP="1867D46D">
      <w:pPr>
        <w:rPr>
          <w:szCs w:val="22"/>
        </w:rPr>
      </w:pPr>
    </w:p>
    <w:p w14:paraId="30B33E36" w14:textId="064F56E1" w:rsidR="1446C5C6" w:rsidRDefault="1446C5C6" w:rsidP="1867D46D">
      <w:pPr>
        <w:pStyle w:val="Heading1"/>
      </w:pPr>
      <w:r w:rsidRPr="1867D46D">
        <w:rPr>
          <w:bCs/>
          <w:szCs w:val="24"/>
        </w:rPr>
        <w:lastRenderedPageBreak/>
        <w:t>DIJAGRAM RASPOREDA</w:t>
      </w:r>
    </w:p>
    <w:p w14:paraId="25713F4E" w14:textId="490F619D" w:rsidR="1867D46D" w:rsidRDefault="1867D46D" w:rsidP="1867D46D">
      <w:pPr>
        <w:rPr>
          <w:szCs w:val="22"/>
        </w:rPr>
      </w:pPr>
    </w:p>
    <w:p w14:paraId="4699DAAD" w14:textId="61CE9D55" w:rsidR="1446C5C6" w:rsidRDefault="1446C5C6" w:rsidP="1867D46D">
      <w:pPr>
        <w:rPr>
          <w:szCs w:val="22"/>
        </w:rPr>
      </w:pPr>
      <w:r>
        <w:rPr>
          <w:noProof/>
          <w:lang w:val="en-US"/>
        </w:rPr>
        <w:drawing>
          <wp:inline distT="0" distB="0" distL="0" distR="0" wp14:anchorId="2A851A6F" wp14:editId="05E4D7B4">
            <wp:extent cx="6372225" cy="3889712"/>
            <wp:effectExtent l="0" t="0" r="0" b="0"/>
            <wp:docPr id="898962051" name="Picture 89896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446C5C6" w:rsidSect="00772CE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B88BA" w14:textId="77777777" w:rsidR="00734C40" w:rsidRDefault="00734C40">
      <w:pPr>
        <w:spacing w:line="240" w:lineRule="auto"/>
      </w:pPr>
      <w:r>
        <w:separator/>
      </w:r>
    </w:p>
  </w:endnote>
  <w:endnote w:type="continuationSeparator" w:id="0">
    <w:p w14:paraId="5C217E58" w14:textId="77777777" w:rsidR="00734C40" w:rsidRDefault="00734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4F1F51" w:rsidRDefault="004F1F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92C6A" w14:textId="77777777" w:rsidR="004F1F51" w:rsidRDefault="004F1F5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0CC2C" w14:textId="77777777" w:rsidR="004F1F51" w:rsidRPr="00F31CA6" w:rsidRDefault="004F1F51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CA7181">
      <w:rPr>
        <w:rFonts w:ascii="Arial" w:hAnsi="Arial" w:cs="Arial"/>
        <w:noProof/>
      </w:rPr>
      <w:t>8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en-US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5="http://schemas.microsoft.com/office/word/2012/wordml">
          <w:pict w14:anchorId="42353630">
            <v:group id="Group 441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78FF4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d="f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0C951" w14:textId="77777777" w:rsidR="004F1F51" w:rsidRDefault="004F1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48ABC" w14:textId="77777777" w:rsidR="00734C40" w:rsidRDefault="00734C40">
      <w:pPr>
        <w:spacing w:line="240" w:lineRule="auto"/>
      </w:pPr>
      <w:r>
        <w:separator/>
      </w:r>
    </w:p>
  </w:footnote>
  <w:footnote w:type="continuationSeparator" w:id="0">
    <w:p w14:paraId="54DC37E2" w14:textId="77777777" w:rsidR="00734C40" w:rsidRDefault="00734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4BC2F" w14:textId="77777777" w:rsidR="004F1F51" w:rsidRDefault="004F1F51" w:rsidP="00545A77">
    <w:pPr>
      <w:pStyle w:val="Header"/>
      <w:jc w:val="cen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4F1F51" w14:paraId="651E9592" w14:textId="77777777" w:rsidTr="00D212DD">
      <w:tc>
        <w:tcPr>
          <w:tcW w:w="3095" w:type="dxa"/>
        </w:tcPr>
        <w:p w14:paraId="269E314A" w14:textId="77777777" w:rsidR="004F1F51" w:rsidRDefault="004F1F51" w:rsidP="00545A77">
          <w:pPr>
            <w:pStyle w:val="Header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en-US"/>
            </w:rPr>
            <w:drawing>
              <wp:inline distT="0" distB="0" distL="0" distR="0" wp14:anchorId="5E8D2227" wp14:editId="67641F2B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47341341" w14:textId="77777777" w:rsidR="004F1F51" w:rsidRDefault="004F1F51" w:rsidP="00545A77">
          <w:pPr>
            <w:pStyle w:val="Header"/>
            <w:jc w:val="center"/>
          </w:pPr>
          <w:r w:rsidRPr="000C7401">
            <w:rPr>
              <w:noProof/>
              <w:lang w:val="en-US"/>
            </w:rPr>
            <w:drawing>
              <wp:inline distT="0" distB="0" distL="0" distR="0" wp14:anchorId="070CA159" wp14:editId="0A9675F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42EF2083" w14:textId="77777777" w:rsidR="004F1F51" w:rsidRDefault="004F1F51" w:rsidP="00545A77">
          <w:pPr>
            <w:pStyle w:val="Header"/>
            <w:jc w:val="center"/>
          </w:pPr>
          <w:r w:rsidRPr="000C7401">
            <w:rPr>
              <w:noProof/>
              <w:lang w:val="en-US"/>
            </w:rPr>
            <w:drawing>
              <wp:inline distT="0" distB="0" distL="0" distR="0" wp14:anchorId="4937C1F8" wp14:editId="7B192700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E1050B" w14:textId="77777777" w:rsidR="004F1F51" w:rsidRDefault="004F1F51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2E7BD822" w14:textId="77777777" w:rsidR="004F1F51" w:rsidRDefault="004F1F51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1E38ED8A" w14:textId="77777777" w:rsidR="004F1F51" w:rsidRPr="00FE1B72" w:rsidRDefault="004F1F51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1F51" w:rsidRPr="00F31CA6" w14:paraId="4263BF93" w14:textId="77777777" w:rsidTr="00545A77">
      <w:tc>
        <w:tcPr>
          <w:tcW w:w="6379" w:type="dxa"/>
        </w:tcPr>
        <w:p w14:paraId="0689C76F" w14:textId="77777777" w:rsidR="004F1F51" w:rsidRPr="00545A77" w:rsidRDefault="004F1F51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>&lt;</w:t>
          </w:r>
          <w:r w:rsidRPr="00545A77">
            <w:rPr>
              <w:rFonts w:ascii="Arial" w:hAnsi="Arial" w:cs="Arial"/>
              <w:i/>
            </w:rPr>
            <w:fldChar w:fldCharType="begin"/>
          </w:r>
          <w:r w:rsidRPr="00545A77">
            <w:rPr>
              <w:rFonts w:ascii="Arial" w:hAnsi="Arial" w:cs="Arial"/>
              <w:i/>
            </w:rPr>
            <w:instrText xml:space="preserve"> TITLE  "Naziv projekta"  \* MERGEFORMAT </w:instrText>
          </w:r>
          <w:r w:rsidRPr="00545A77">
            <w:rPr>
              <w:rFonts w:ascii="Arial" w:hAnsi="Arial" w:cs="Arial"/>
              <w:i/>
            </w:rPr>
            <w:fldChar w:fldCharType="separate"/>
          </w:r>
          <w:r w:rsidRPr="00545A77">
            <w:rPr>
              <w:rFonts w:ascii="Arial" w:hAnsi="Arial" w:cs="Arial"/>
              <w:i/>
            </w:rPr>
            <w:t>Naziv projekta</w:t>
          </w:r>
          <w:r w:rsidRPr="00545A77">
            <w:rPr>
              <w:rFonts w:ascii="Arial" w:hAnsi="Arial" w:cs="Arial"/>
              <w:i/>
            </w:rPr>
            <w:fldChar w:fldCharType="end"/>
          </w:r>
          <w:r w:rsidRPr="00545A77">
            <w:rPr>
              <w:rFonts w:ascii="Arial" w:hAnsi="Arial" w:cs="Arial"/>
              <w:i/>
            </w:rPr>
            <w:t>&gt;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33728E51" w14:textId="77777777" w:rsidR="004F1F51" w:rsidRPr="00545A77" w:rsidRDefault="004F1F51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4F1F51" w:rsidRPr="00F31CA6" w14:paraId="4556059D" w14:textId="77777777" w:rsidTr="00545A77">
      <w:tc>
        <w:tcPr>
          <w:tcW w:w="6379" w:type="dxa"/>
        </w:tcPr>
        <w:p w14:paraId="75D55212" w14:textId="77777777" w:rsidR="004F1F51" w:rsidRPr="00545A77" w:rsidRDefault="004F1F51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7597AED9" w14:textId="77777777" w:rsidR="004F1F51" w:rsidRPr="00545A77" w:rsidRDefault="004F1F51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&lt;dd/mm/gggg&gt;</w:t>
          </w:r>
        </w:p>
      </w:tc>
    </w:tr>
  </w:tbl>
  <w:p w14:paraId="0C136CF1" w14:textId="77777777" w:rsidR="004F1F51" w:rsidRPr="00F31CA6" w:rsidRDefault="004F1F51" w:rsidP="004469B1">
    <w:pPr>
      <w:pStyle w:val="Header"/>
      <w:jc w:val="center"/>
      <w:rPr>
        <w:rFonts w:ascii="Arial" w:hAnsi="Arial" w:cs="Arial"/>
      </w:rPr>
    </w:pPr>
  </w:p>
  <w:p w14:paraId="796382A7" w14:textId="77777777" w:rsidR="004F1F51" w:rsidRPr="00F31CA6" w:rsidRDefault="004F1F51" w:rsidP="00545217">
    <w:pPr>
      <w:pStyle w:val="Header"/>
      <w:rPr>
        <w:rFonts w:ascii="Arial" w:hAnsi="Arial" w:cs="Arial"/>
      </w:rPr>
    </w:pPr>
    <w:r w:rsidRPr="00F31CA6">
      <w:rPr>
        <w:rFonts w:ascii="Arial" w:hAnsi="Arial" w:cs="Arial"/>
        <w:noProof/>
        <w:lang w:val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5="http://schemas.microsoft.com/office/word/2012/wordml">
          <w:pict w14:anchorId="2F564500">
            <v:group id="Group 468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75A350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3B197" w14:textId="77777777" w:rsidR="004F1F51" w:rsidRDefault="004F1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2523A6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>
    <w:nsid w:val="03F90A5D"/>
    <w:multiLevelType w:val="hybridMultilevel"/>
    <w:tmpl w:val="7DF6D820"/>
    <w:lvl w:ilvl="0" w:tplc="0406A370">
      <w:start w:val="1"/>
      <w:numFmt w:val="decimal"/>
      <w:lvlText w:val="%1."/>
      <w:lvlJc w:val="left"/>
      <w:pPr>
        <w:ind w:left="720" w:hanging="360"/>
      </w:pPr>
    </w:lvl>
    <w:lvl w:ilvl="1" w:tplc="78000652">
      <w:start w:val="1"/>
      <w:numFmt w:val="lowerLetter"/>
      <w:lvlText w:val="%2."/>
      <w:lvlJc w:val="left"/>
      <w:pPr>
        <w:ind w:left="1440" w:hanging="360"/>
      </w:pPr>
    </w:lvl>
    <w:lvl w:ilvl="2" w:tplc="FACE6CD4">
      <w:start w:val="1"/>
      <w:numFmt w:val="lowerRoman"/>
      <w:lvlText w:val="%3."/>
      <w:lvlJc w:val="right"/>
      <w:pPr>
        <w:ind w:left="2160" w:hanging="180"/>
      </w:pPr>
    </w:lvl>
    <w:lvl w:ilvl="3" w:tplc="57E09ABC">
      <w:start w:val="1"/>
      <w:numFmt w:val="decimal"/>
      <w:lvlText w:val="%4."/>
      <w:lvlJc w:val="left"/>
      <w:pPr>
        <w:ind w:left="2880" w:hanging="360"/>
      </w:pPr>
    </w:lvl>
    <w:lvl w:ilvl="4" w:tplc="8DD844BA">
      <w:start w:val="1"/>
      <w:numFmt w:val="lowerLetter"/>
      <w:lvlText w:val="%5."/>
      <w:lvlJc w:val="left"/>
      <w:pPr>
        <w:ind w:left="3600" w:hanging="360"/>
      </w:pPr>
    </w:lvl>
    <w:lvl w:ilvl="5" w:tplc="11B00EC6">
      <w:start w:val="1"/>
      <w:numFmt w:val="lowerRoman"/>
      <w:lvlText w:val="%6."/>
      <w:lvlJc w:val="right"/>
      <w:pPr>
        <w:ind w:left="4320" w:hanging="180"/>
      </w:pPr>
    </w:lvl>
    <w:lvl w:ilvl="6" w:tplc="2C88A750">
      <w:start w:val="1"/>
      <w:numFmt w:val="decimal"/>
      <w:lvlText w:val="%7."/>
      <w:lvlJc w:val="left"/>
      <w:pPr>
        <w:ind w:left="5040" w:hanging="360"/>
      </w:pPr>
    </w:lvl>
    <w:lvl w:ilvl="7" w:tplc="3C6EA20C">
      <w:start w:val="1"/>
      <w:numFmt w:val="lowerLetter"/>
      <w:lvlText w:val="%8."/>
      <w:lvlJc w:val="left"/>
      <w:pPr>
        <w:ind w:left="5760" w:hanging="360"/>
      </w:pPr>
    </w:lvl>
    <w:lvl w:ilvl="8" w:tplc="4B3A3E1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F3797"/>
    <w:multiLevelType w:val="hybridMultilevel"/>
    <w:tmpl w:val="CC28A5AA"/>
    <w:lvl w:ilvl="0" w:tplc="06EE581A">
      <w:start w:val="1"/>
      <w:numFmt w:val="decimal"/>
      <w:lvlText w:val="%1."/>
      <w:lvlJc w:val="left"/>
      <w:pPr>
        <w:ind w:left="720" w:hanging="360"/>
      </w:pPr>
    </w:lvl>
    <w:lvl w:ilvl="1" w:tplc="798EA47C">
      <w:start w:val="1"/>
      <w:numFmt w:val="lowerLetter"/>
      <w:lvlText w:val="%2."/>
      <w:lvlJc w:val="left"/>
      <w:pPr>
        <w:ind w:left="1440" w:hanging="360"/>
      </w:pPr>
    </w:lvl>
    <w:lvl w:ilvl="2" w:tplc="CC36DFE0">
      <w:start w:val="1"/>
      <w:numFmt w:val="lowerRoman"/>
      <w:lvlText w:val="%3."/>
      <w:lvlJc w:val="right"/>
      <w:pPr>
        <w:ind w:left="2160" w:hanging="180"/>
      </w:pPr>
    </w:lvl>
    <w:lvl w:ilvl="3" w:tplc="1BD05390">
      <w:start w:val="1"/>
      <w:numFmt w:val="decimal"/>
      <w:lvlText w:val="%4."/>
      <w:lvlJc w:val="left"/>
      <w:pPr>
        <w:ind w:left="2880" w:hanging="360"/>
      </w:pPr>
    </w:lvl>
    <w:lvl w:ilvl="4" w:tplc="509A8FC8">
      <w:start w:val="1"/>
      <w:numFmt w:val="lowerLetter"/>
      <w:lvlText w:val="%5."/>
      <w:lvlJc w:val="left"/>
      <w:pPr>
        <w:ind w:left="3600" w:hanging="360"/>
      </w:pPr>
    </w:lvl>
    <w:lvl w:ilvl="5" w:tplc="5B74EDC0">
      <w:start w:val="1"/>
      <w:numFmt w:val="lowerRoman"/>
      <w:lvlText w:val="%6."/>
      <w:lvlJc w:val="right"/>
      <w:pPr>
        <w:ind w:left="4320" w:hanging="180"/>
      </w:pPr>
    </w:lvl>
    <w:lvl w:ilvl="6" w:tplc="6F163316">
      <w:start w:val="1"/>
      <w:numFmt w:val="decimal"/>
      <w:lvlText w:val="%7."/>
      <w:lvlJc w:val="left"/>
      <w:pPr>
        <w:ind w:left="5040" w:hanging="360"/>
      </w:pPr>
    </w:lvl>
    <w:lvl w:ilvl="7" w:tplc="393C156A">
      <w:start w:val="1"/>
      <w:numFmt w:val="lowerLetter"/>
      <w:lvlText w:val="%8."/>
      <w:lvlJc w:val="left"/>
      <w:pPr>
        <w:ind w:left="5760" w:hanging="360"/>
      </w:pPr>
    </w:lvl>
    <w:lvl w:ilvl="8" w:tplc="C55E208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2557E"/>
    <w:multiLevelType w:val="hybridMultilevel"/>
    <w:tmpl w:val="F99208CE"/>
    <w:lvl w:ilvl="0" w:tplc="0BDE924C">
      <w:start w:val="1"/>
      <w:numFmt w:val="decimal"/>
      <w:lvlText w:val="%1."/>
      <w:lvlJc w:val="left"/>
      <w:pPr>
        <w:ind w:left="720" w:hanging="360"/>
      </w:pPr>
    </w:lvl>
    <w:lvl w:ilvl="1" w:tplc="EB5268F2">
      <w:start w:val="1"/>
      <w:numFmt w:val="lowerLetter"/>
      <w:lvlText w:val="%2."/>
      <w:lvlJc w:val="left"/>
      <w:pPr>
        <w:ind w:left="1440" w:hanging="360"/>
      </w:pPr>
    </w:lvl>
    <w:lvl w:ilvl="2" w:tplc="91587DC0">
      <w:start w:val="1"/>
      <w:numFmt w:val="lowerRoman"/>
      <w:lvlText w:val="%3."/>
      <w:lvlJc w:val="right"/>
      <w:pPr>
        <w:ind w:left="2160" w:hanging="180"/>
      </w:pPr>
    </w:lvl>
    <w:lvl w:ilvl="3" w:tplc="AE3A9988">
      <w:start w:val="1"/>
      <w:numFmt w:val="decimal"/>
      <w:lvlText w:val="%4."/>
      <w:lvlJc w:val="left"/>
      <w:pPr>
        <w:ind w:left="2880" w:hanging="360"/>
      </w:pPr>
    </w:lvl>
    <w:lvl w:ilvl="4" w:tplc="A0E63EE4">
      <w:start w:val="1"/>
      <w:numFmt w:val="lowerLetter"/>
      <w:lvlText w:val="%5."/>
      <w:lvlJc w:val="left"/>
      <w:pPr>
        <w:ind w:left="3600" w:hanging="360"/>
      </w:pPr>
    </w:lvl>
    <w:lvl w:ilvl="5" w:tplc="4204F88C">
      <w:start w:val="1"/>
      <w:numFmt w:val="lowerRoman"/>
      <w:lvlText w:val="%6."/>
      <w:lvlJc w:val="right"/>
      <w:pPr>
        <w:ind w:left="4320" w:hanging="180"/>
      </w:pPr>
    </w:lvl>
    <w:lvl w:ilvl="6" w:tplc="DCBA8BE6">
      <w:start w:val="1"/>
      <w:numFmt w:val="decimal"/>
      <w:lvlText w:val="%7."/>
      <w:lvlJc w:val="left"/>
      <w:pPr>
        <w:ind w:left="5040" w:hanging="360"/>
      </w:pPr>
    </w:lvl>
    <w:lvl w:ilvl="7" w:tplc="A1E4261A">
      <w:start w:val="1"/>
      <w:numFmt w:val="lowerLetter"/>
      <w:lvlText w:val="%8."/>
      <w:lvlJc w:val="left"/>
      <w:pPr>
        <w:ind w:left="5760" w:hanging="360"/>
      </w:pPr>
    </w:lvl>
    <w:lvl w:ilvl="8" w:tplc="F928279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6599F"/>
    <w:multiLevelType w:val="hybridMultilevel"/>
    <w:tmpl w:val="DF707BCE"/>
    <w:lvl w:ilvl="0" w:tplc="281ACB0E">
      <w:start w:val="1"/>
      <w:numFmt w:val="decimal"/>
      <w:lvlText w:val="%1."/>
      <w:lvlJc w:val="left"/>
      <w:pPr>
        <w:ind w:left="720" w:hanging="360"/>
      </w:pPr>
    </w:lvl>
    <w:lvl w:ilvl="1" w:tplc="59FEBBEA">
      <w:start w:val="1"/>
      <w:numFmt w:val="lowerLetter"/>
      <w:lvlText w:val="%2."/>
      <w:lvlJc w:val="left"/>
      <w:pPr>
        <w:ind w:left="1440" w:hanging="360"/>
      </w:pPr>
    </w:lvl>
    <w:lvl w:ilvl="2" w:tplc="ACE2CD38">
      <w:start w:val="1"/>
      <w:numFmt w:val="lowerRoman"/>
      <w:lvlText w:val="%3."/>
      <w:lvlJc w:val="right"/>
      <w:pPr>
        <w:ind w:left="2160" w:hanging="180"/>
      </w:pPr>
    </w:lvl>
    <w:lvl w:ilvl="3" w:tplc="9496C5DA">
      <w:start w:val="1"/>
      <w:numFmt w:val="decimal"/>
      <w:lvlText w:val="%4."/>
      <w:lvlJc w:val="left"/>
      <w:pPr>
        <w:ind w:left="2880" w:hanging="360"/>
      </w:pPr>
    </w:lvl>
    <w:lvl w:ilvl="4" w:tplc="EBAEEFA6">
      <w:start w:val="1"/>
      <w:numFmt w:val="lowerLetter"/>
      <w:lvlText w:val="%5."/>
      <w:lvlJc w:val="left"/>
      <w:pPr>
        <w:ind w:left="3600" w:hanging="360"/>
      </w:pPr>
    </w:lvl>
    <w:lvl w:ilvl="5" w:tplc="5A16785A">
      <w:start w:val="1"/>
      <w:numFmt w:val="lowerRoman"/>
      <w:lvlText w:val="%6."/>
      <w:lvlJc w:val="right"/>
      <w:pPr>
        <w:ind w:left="4320" w:hanging="180"/>
      </w:pPr>
    </w:lvl>
    <w:lvl w:ilvl="6" w:tplc="9B20B348">
      <w:start w:val="1"/>
      <w:numFmt w:val="decimal"/>
      <w:lvlText w:val="%7."/>
      <w:lvlJc w:val="left"/>
      <w:pPr>
        <w:ind w:left="5040" w:hanging="360"/>
      </w:pPr>
    </w:lvl>
    <w:lvl w:ilvl="7" w:tplc="4776FBBA">
      <w:start w:val="1"/>
      <w:numFmt w:val="lowerLetter"/>
      <w:lvlText w:val="%8."/>
      <w:lvlJc w:val="left"/>
      <w:pPr>
        <w:ind w:left="5760" w:hanging="360"/>
      </w:pPr>
    </w:lvl>
    <w:lvl w:ilvl="8" w:tplc="BBE4992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E3EC1"/>
    <w:multiLevelType w:val="hybridMultilevel"/>
    <w:tmpl w:val="78560B80"/>
    <w:lvl w:ilvl="0" w:tplc="71A4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8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C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28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4C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04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C4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83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3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FB164A"/>
    <w:multiLevelType w:val="hybridMultilevel"/>
    <w:tmpl w:val="B3F06F80"/>
    <w:lvl w:ilvl="0" w:tplc="F306E646">
      <w:numFmt w:val="none"/>
      <w:lvlText w:val=""/>
      <w:lvlJc w:val="left"/>
      <w:pPr>
        <w:tabs>
          <w:tab w:val="num" w:pos="360"/>
        </w:tabs>
      </w:pPr>
    </w:lvl>
    <w:lvl w:ilvl="1" w:tplc="9780AC34">
      <w:start w:val="1"/>
      <w:numFmt w:val="lowerLetter"/>
      <w:lvlText w:val="%2."/>
      <w:lvlJc w:val="left"/>
      <w:pPr>
        <w:ind w:left="1440" w:hanging="360"/>
      </w:pPr>
    </w:lvl>
    <w:lvl w:ilvl="2" w:tplc="E2103E56">
      <w:start w:val="1"/>
      <w:numFmt w:val="lowerRoman"/>
      <w:lvlText w:val="%3."/>
      <w:lvlJc w:val="right"/>
      <w:pPr>
        <w:ind w:left="2160" w:hanging="180"/>
      </w:pPr>
    </w:lvl>
    <w:lvl w:ilvl="3" w:tplc="C3345C6A">
      <w:start w:val="1"/>
      <w:numFmt w:val="decimal"/>
      <w:lvlText w:val="%4."/>
      <w:lvlJc w:val="left"/>
      <w:pPr>
        <w:ind w:left="2880" w:hanging="360"/>
      </w:pPr>
    </w:lvl>
    <w:lvl w:ilvl="4" w:tplc="D6564C9E">
      <w:start w:val="1"/>
      <w:numFmt w:val="lowerLetter"/>
      <w:lvlText w:val="%5."/>
      <w:lvlJc w:val="left"/>
      <w:pPr>
        <w:ind w:left="3600" w:hanging="360"/>
      </w:pPr>
    </w:lvl>
    <w:lvl w:ilvl="5" w:tplc="BFC2153A">
      <w:start w:val="1"/>
      <w:numFmt w:val="lowerRoman"/>
      <w:lvlText w:val="%6."/>
      <w:lvlJc w:val="right"/>
      <w:pPr>
        <w:ind w:left="4320" w:hanging="180"/>
      </w:pPr>
    </w:lvl>
    <w:lvl w:ilvl="6" w:tplc="CF1CE88C">
      <w:start w:val="1"/>
      <w:numFmt w:val="decimal"/>
      <w:lvlText w:val="%7."/>
      <w:lvlJc w:val="left"/>
      <w:pPr>
        <w:ind w:left="5040" w:hanging="360"/>
      </w:pPr>
    </w:lvl>
    <w:lvl w:ilvl="7" w:tplc="F2B48726">
      <w:start w:val="1"/>
      <w:numFmt w:val="lowerLetter"/>
      <w:lvlText w:val="%8."/>
      <w:lvlJc w:val="left"/>
      <w:pPr>
        <w:ind w:left="5760" w:hanging="360"/>
      </w:pPr>
    </w:lvl>
    <w:lvl w:ilvl="8" w:tplc="6302C82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540AE"/>
    <w:multiLevelType w:val="hybridMultilevel"/>
    <w:tmpl w:val="28F6EC8C"/>
    <w:lvl w:ilvl="0" w:tplc="586A6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2D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45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66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06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A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8E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46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EC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93665A"/>
    <w:multiLevelType w:val="hybridMultilevel"/>
    <w:tmpl w:val="CA7EB91A"/>
    <w:lvl w:ilvl="0" w:tplc="B7F4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EE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6E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43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B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B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2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A7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A7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3B73AB"/>
    <w:multiLevelType w:val="hybridMultilevel"/>
    <w:tmpl w:val="66FEA7CC"/>
    <w:lvl w:ilvl="0" w:tplc="BD7E2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AD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6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EF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2B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2F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A1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0B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C6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4F1558"/>
    <w:multiLevelType w:val="hybridMultilevel"/>
    <w:tmpl w:val="FB06C202"/>
    <w:lvl w:ilvl="0" w:tplc="61520210">
      <w:start w:val="1"/>
      <w:numFmt w:val="decimal"/>
      <w:lvlText w:val="%1."/>
      <w:lvlJc w:val="left"/>
      <w:pPr>
        <w:ind w:left="720" w:hanging="360"/>
      </w:pPr>
    </w:lvl>
    <w:lvl w:ilvl="1" w:tplc="82546884">
      <w:start w:val="1"/>
      <w:numFmt w:val="lowerLetter"/>
      <w:lvlText w:val="%2."/>
      <w:lvlJc w:val="left"/>
      <w:pPr>
        <w:ind w:left="1440" w:hanging="360"/>
      </w:pPr>
    </w:lvl>
    <w:lvl w:ilvl="2" w:tplc="095AFD46">
      <w:start w:val="1"/>
      <w:numFmt w:val="lowerRoman"/>
      <w:lvlText w:val="%3."/>
      <w:lvlJc w:val="right"/>
      <w:pPr>
        <w:ind w:left="2160" w:hanging="180"/>
      </w:pPr>
    </w:lvl>
    <w:lvl w:ilvl="3" w:tplc="F40E50DE">
      <w:start w:val="1"/>
      <w:numFmt w:val="decimal"/>
      <w:lvlText w:val="%4."/>
      <w:lvlJc w:val="left"/>
      <w:pPr>
        <w:ind w:left="2880" w:hanging="360"/>
      </w:pPr>
    </w:lvl>
    <w:lvl w:ilvl="4" w:tplc="EEE66C90">
      <w:start w:val="1"/>
      <w:numFmt w:val="lowerLetter"/>
      <w:lvlText w:val="%5."/>
      <w:lvlJc w:val="left"/>
      <w:pPr>
        <w:ind w:left="3600" w:hanging="360"/>
      </w:pPr>
    </w:lvl>
    <w:lvl w:ilvl="5" w:tplc="4E6E5EC2">
      <w:start w:val="1"/>
      <w:numFmt w:val="lowerRoman"/>
      <w:lvlText w:val="%6."/>
      <w:lvlJc w:val="right"/>
      <w:pPr>
        <w:ind w:left="4320" w:hanging="180"/>
      </w:pPr>
    </w:lvl>
    <w:lvl w:ilvl="6" w:tplc="9028D9F8">
      <w:start w:val="1"/>
      <w:numFmt w:val="decimal"/>
      <w:lvlText w:val="%7."/>
      <w:lvlJc w:val="left"/>
      <w:pPr>
        <w:ind w:left="5040" w:hanging="360"/>
      </w:pPr>
    </w:lvl>
    <w:lvl w:ilvl="7" w:tplc="8AC06BD2">
      <w:start w:val="1"/>
      <w:numFmt w:val="lowerLetter"/>
      <w:lvlText w:val="%8."/>
      <w:lvlJc w:val="left"/>
      <w:pPr>
        <w:ind w:left="5760" w:hanging="360"/>
      </w:pPr>
    </w:lvl>
    <w:lvl w:ilvl="8" w:tplc="D8E8E3F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6DE240D"/>
    <w:multiLevelType w:val="hybridMultilevel"/>
    <w:tmpl w:val="A1AA907A"/>
    <w:lvl w:ilvl="0" w:tplc="1F7427DC">
      <w:start w:val="1"/>
      <w:numFmt w:val="decimal"/>
      <w:lvlText w:val="%1."/>
      <w:lvlJc w:val="left"/>
      <w:pPr>
        <w:ind w:left="720" w:hanging="360"/>
      </w:pPr>
    </w:lvl>
    <w:lvl w:ilvl="1" w:tplc="7516648E">
      <w:start w:val="1"/>
      <w:numFmt w:val="lowerLetter"/>
      <w:lvlText w:val="%2."/>
      <w:lvlJc w:val="left"/>
      <w:pPr>
        <w:ind w:left="1440" w:hanging="360"/>
      </w:pPr>
    </w:lvl>
    <w:lvl w:ilvl="2" w:tplc="165E55DA">
      <w:start w:val="1"/>
      <w:numFmt w:val="lowerRoman"/>
      <w:lvlText w:val="%3."/>
      <w:lvlJc w:val="right"/>
      <w:pPr>
        <w:ind w:left="2160" w:hanging="180"/>
      </w:pPr>
    </w:lvl>
    <w:lvl w:ilvl="3" w:tplc="18C20F24">
      <w:start w:val="1"/>
      <w:numFmt w:val="decimal"/>
      <w:lvlText w:val="%4."/>
      <w:lvlJc w:val="left"/>
      <w:pPr>
        <w:ind w:left="2880" w:hanging="360"/>
      </w:pPr>
    </w:lvl>
    <w:lvl w:ilvl="4" w:tplc="305239E2">
      <w:start w:val="1"/>
      <w:numFmt w:val="lowerLetter"/>
      <w:lvlText w:val="%5."/>
      <w:lvlJc w:val="left"/>
      <w:pPr>
        <w:ind w:left="3600" w:hanging="360"/>
      </w:pPr>
    </w:lvl>
    <w:lvl w:ilvl="5" w:tplc="0A523E60">
      <w:start w:val="1"/>
      <w:numFmt w:val="lowerRoman"/>
      <w:lvlText w:val="%6."/>
      <w:lvlJc w:val="right"/>
      <w:pPr>
        <w:ind w:left="4320" w:hanging="180"/>
      </w:pPr>
    </w:lvl>
    <w:lvl w:ilvl="6" w:tplc="6F9C1F18">
      <w:start w:val="1"/>
      <w:numFmt w:val="decimal"/>
      <w:lvlText w:val="%7."/>
      <w:lvlJc w:val="left"/>
      <w:pPr>
        <w:ind w:left="5040" w:hanging="360"/>
      </w:pPr>
    </w:lvl>
    <w:lvl w:ilvl="7" w:tplc="31B6776E">
      <w:start w:val="1"/>
      <w:numFmt w:val="lowerLetter"/>
      <w:lvlText w:val="%8."/>
      <w:lvlJc w:val="left"/>
      <w:pPr>
        <w:ind w:left="5760" w:hanging="360"/>
      </w:pPr>
    </w:lvl>
    <w:lvl w:ilvl="8" w:tplc="2B3CEBFA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5">
    <w:nsid w:val="3AB9164D"/>
    <w:multiLevelType w:val="hybridMultilevel"/>
    <w:tmpl w:val="8B3AC924"/>
    <w:lvl w:ilvl="0" w:tplc="18D8987E">
      <w:start w:val="1"/>
      <w:numFmt w:val="decimal"/>
      <w:lvlText w:val="%1."/>
      <w:lvlJc w:val="left"/>
      <w:pPr>
        <w:ind w:left="720" w:hanging="360"/>
      </w:pPr>
    </w:lvl>
    <w:lvl w:ilvl="1" w:tplc="C56A1C64">
      <w:start w:val="1"/>
      <w:numFmt w:val="lowerLetter"/>
      <w:lvlText w:val="%2."/>
      <w:lvlJc w:val="left"/>
      <w:pPr>
        <w:ind w:left="1440" w:hanging="360"/>
      </w:pPr>
    </w:lvl>
    <w:lvl w:ilvl="2" w:tplc="9C46CACE">
      <w:start w:val="1"/>
      <w:numFmt w:val="lowerRoman"/>
      <w:lvlText w:val="%3."/>
      <w:lvlJc w:val="right"/>
      <w:pPr>
        <w:ind w:left="2160" w:hanging="180"/>
      </w:pPr>
    </w:lvl>
    <w:lvl w:ilvl="3" w:tplc="DE2CB908">
      <w:start w:val="1"/>
      <w:numFmt w:val="decimal"/>
      <w:lvlText w:val="%4."/>
      <w:lvlJc w:val="left"/>
      <w:pPr>
        <w:ind w:left="2880" w:hanging="360"/>
      </w:pPr>
    </w:lvl>
    <w:lvl w:ilvl="4" w:tplc="1B6A2B60">
      <w:start w:val="1"/>
      <w:numFmt w:val="lowerLetter"/>
      <w:lvlText w:val="%5."/>
      <w:lvlJc w:val="left"/>
      <w:pPr>
        <w:ind w:left="3600" w:hanging="360"/>
      </w:pPr>
    </w:lvl>
    <w:lvl w:ilvl="5" w:tplc="7DE8A6FE">
      <w:start w:val="1"/>
      <w:numFmt w:val="lowerRoman"/>
      <w:lvlText w:val="%6."/>
      <w:lvlJc w:val="right"/>
      <w:pPr>
        <w:ind w:left="4320" w:hanging="180"/>
      </w:pPr>
    </w:lvl>
    <w:lvl w:ilvl="6" w:tplc="DDDA7C7E">
      <w:start w:val="1"/>
      <w:numFmt w:val="decimal"/>
      <w:lvlText w:val="%7."/>
      <w:lvlJc w:val="left"/>
      <w:pPr>
        <w:ind w:left="5040" w:hanging="360"/>
      </w:pPr>
    </w:lvl>
    <w:lvl w:ilvl="7" w:tplc="5F8CE99A">
      <w:start w:val="1"/>
      <w:numFmt w:val="lowerLetter"/>
      <w:lvlText w:val="%8."/>
      <w:lvlJc w:val="left"/>
      <w:pPr>
        <w:ind w:left="5760" w:hanging="360"/>
      </w:pPr>
    </w:lvl>
    <w:lvl w:ilvl="8" w:tplc="7598CD2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A97FCD"/>
    <w:multiLevelType w:val="hybridMultilevel"/>
    <w:tmpl w:val="444CA5A4"/>
    <w:lvl w:ilvl="0" w:tplc="2B687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A7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04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87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44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CB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02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0D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6C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70559C"/>
    <w:multiLevelType w:val="hybridMultilevel"/>
    <w:tmpl w:val="F1388D2A"/>
    <w:lvl w:ilvl="0" w:tplc="F9303BB8">
      <w:start w:val="1"/>
      <w:numFmt w:val="decimal"/>
      <w:lvlText w:val="%1."/>
      <w:lvlJc w:val="left"/>
      <w:pPr>
        <w:ind w:left="720" w:hanging="360"/>
      </w:pPr>
    </w:lvl>
    <w:lvl w:ilvl="1" w:tplc="85FECBAC">
      <w:start w:val="1"/>
      <w:numFmt w:val="lowerLetter"/>
      <w:lvlText w:val="%2."/>
      <w:lvlJc w:val="left"/>
      <w:pPr>
        <w:ind w:left="1440" w:hanging="360"/>
      </w:pPr>
    </w:lvl>
    <w:lvl w:ilvl="2" w:tplc="1AF47490">
      <w:start w:val="1"/>
      <w:numFmt w:val="lowerRoman"/>
      <w:lvlText w:val="%3."/>
      <w:lvlJc w:val="right"/>
      <w:pPr>
        <w:ind w:left="2160" w:hanging="180"/>
      </w:pPr>
    </w:lvl>
    <w:lvl w:ilvl="3" w:tplc="518C0296">
      <w:start w:val="1"/>
      <w:numFmt w:val="decimal"/>
      <w:lvlText w:val="%4."/>
      <w:lvlJc w:val="left"/>
      <w:pPr>
        <w:ind w:left="2880" w:hanging="360"/>
      </w:pPr>
    </w:lvl>
    <w:lvl w:ilvl="4" w:tplc="798692CE">
      <w:start w:val="1"/>
      <w:numFmt w:val="lowerLetter"/>
      <w:lvlText w:val="%5."/>
      <w:lvlJc w:val="left"/>
      <w:pPr>
        <w:ind w:left="3600" w:hanging="360"/>
      </w:pPr>
    </w:lvl>
    <w:lvl w:ilvl="5" w:tplc="74B6E928">
      <w:start w:val="1"/>
      <w:numFmt w:val="lowerRoman"/>
      <w:lvlText w:val="%6."/>
      <w:lvlJc w:val="right"/>
      <w:pPr>
        <w:ind w:left="4320" w:hanging="180"/>
      </w:pPr>
    </w:lvl>
    <w:lvl w:ilvl="6" w:tplc="57CA33D6">
      <w:start w:val="1"/>
      <w:numFmt w:val="decimal"/>
      <w:lvlText w:val="%7."/>
      <w:lvlJc w:val="left"/>
      <w:pPr>
        <w:ind w:left="5040" w:hanging="360"/>
      </w:pPr>
    </w:lvl>
    <w:lvl w:ilvl="7" w:tplc="04FCAD5A">
      <w:start w:val="1"/>
      <w:numFmt w:val="lowerLetter"/>
      <w:lvlText w:val="%8."/>
      <w:lvlJc w:val="left"/>
      <w:pPr>
        <w:ind w:left="5760" w:hanging="360"/>
      </w:pPr>
    </w:lvl>
    <w:lvl w:ilvl="8" w:tplc="0AEEBB1A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45DE0F86"/>
    <w:multiLevelType w:val="hybridMultilevel"/>
    <w:tmpl w:val="657CC422"/>
    <w:lvl w:ilvl="0" w:tplc="D9CE32F8">
      <w:start w:val="1"/>
      <w:numFmt w:val="decimal"/>
      <w:lvlText w:val="%1."/>
      <w:lvlJc w:val="left"/>
      <w:pPr>
        <w:ind w:left="720" w:hanging="360"/>
      </w:pPr>
    </w:lvl>
    <w:lvl w:ilvl="1" w:tplc="A64C215C">
      <w:start w:val="1"/>
      <w:numFmt w:val="lowerLetter"/>
      <w:lvlText w:val="%2."/>
      <w:lvlJc w:val="left"/>
      <w:pPr>
        <w:ind w:left="1440" w:hanging="360"/>
      </w:pPr>
    </w:lvl>
    <w:lvl w:ilvl="2" w:tplc="1C0A2780">
      <w:start w:val="1"/>
      <w:numFmt w:val="lowerRoman"/>
      <w:lvlText w:val="%3."/>
      <w:lvlJc w:val="right"/>
      <w:pPr>
        <w:ind w:left="2160" w:hanging="180"/>
      </w:pPr>
    </w:lvl>
    <w:lvl w:ilvl="3" w:tplc="BFCC8C4A">
      <w:start w:val="1"/>
      <w:numFmt w:val="decimal"/>
      <w:lvlText w:val="%4."/>
      <w:lvlJc w:val="left"/>
      <w:pPr>
        <w:ind w:left="2880" w:hanging="360"/>
      </w:pPr>
    </w:lvl>
    <w:lvl w:ilvl="4" w:tplc="6396DD6C">
      <w:start w:val="1"/>
      <w:numFmt w:val="lowerLetter"/>
      <w:lvlText w:val="%5."/>
      <w:lvlJc w:val="left"/>
      <w:pPr>
        <w:ind w:left="3600" w:hanging="360"/>
      </w:pPr>
    </w:lvl>
    <w:lvl w:ilvl="5" w:tplc="1E6C66DA">
      <w:start w:val="1"/>
      <w:numFmt w:val="lowerRoman"/>
      <w:lvlText w:val="%6."/>
      <w:lvlJc w:val="right"/>
      <w:pPr>
        <w:ind w:left="4320" w:hanging="180"/>
      </w:pPr>
    </w:lvl>
    <w:lvl w:ilvl="6" w:tplc="20583092">
      <w:start w:val="1"/>
      <w:numFmt w:val="decimal"/>
      <w:lvlText w:val="%7."/>
      <w:lvlJc w:val="left"/>
      <w:pPr>
        <w:ind w:left="5040" w:hanging="360"/>
      </w:pPr>
    </w:lvl>
    <w:lvl w:ilvl="7" w:tplc="AC34D27E">
      <w:start w:val="1"/>
      <w:numFmt w:val="lowerLetter"/>
      <w:lvlText w:val="%8."/>
      <w:lvlJc w:val="left"/>
      <w:pPr>
        <w:ind w:left="5760" w:hanging="360"/>
      </w:pPr>
    </w:lvl>
    <w:lvl w:ilvl="8" w:tplc="AA308516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4173BF4"/>
    <w:multiLevelType w:val="hybridMultilevel"/>
    <w:tmpl w:val="870C3C3C"/>
    <w:lvl w:ilvl="0" w:tplc="5E6011B8">
      <w:start w:val="1"/>
      <w:numFmt w:val="decimal"/>
      <w:lvlText w:val="%1."/>
      <w:lvlJc w:val="left"/>
      <w:pPr>
        <w:ind w:left="720" w:hanging="360"/>
      </w:pPr>
    </w:lvl>
    <w:lvl w:ilvl="1" w:tplc="1F625212">
      <w:start w:val="1"/>
      <w:numFmt w:val="lowerLetter"/>
      <w:lvlText w:val="%2."/>
      <w:lvlJc w:val="left"/>
      <w:pPr>
        <w:ind w:left="1440" w:hanging="360"/>
      </w:pPr>
    </w:lvl>
    <w:lvl w:ilvl="2" w:tplc="FF96BC0C">
      <w:start w:val="1"/>
      <w:numFmt w:val="lowerRoman"/>
      <w:lvlText w:val="%3."/>
      <w:lvlJc w:val="right"/>
      <w:pPr>
        <w:ind w:left="2160" w:hanging="180"/>
      </w:pPr>
    </w:lvl>
    <w:lvl w:ilvl="3" w:tplc="CFBC0A30">
      <w:start w:val="1"/>
      <w:numFmt w:val="decimal"/>
      <w:lvlText w:val="%4."/>
      <w:lvlJc w:val="left"/>
      <w:pPr>
        <w:ind w:left="2880" w:hanging="360"/>
      </w:pPr>
    </w:lvl>
    <w:lvl w:ilvl="4" w:tplc="2B608A44">
      <w:start w:val="1"/>
      <w:numFmt w:val="lowerLetter"/>
      <w:lvlText w:val="%5."/>
      <w:lvlJc w:val="left"/>
      <w:pPr>
        <w:ind w:left="3600" w:hanging="360"/>
      </w:pPr>
    </w:lvl>
    <w:lvl w:ilvl="5" w:tplc="C07E3DA2">
      <w:start w:val="1"/>
      <w:numFmt w:val="lowerRoman"/>
      <w:lvlText w:val="%6."/>
      <w:lvlJc w:val="right"/>
      <w:pPr>
        <w:ind w:left="4320" w:hanging="180"/>
      </w:pPr>
    </w:lvl>
    <w:lvl w:ilvl="6" w:tplc="C6DED4CA">
      <w:start w:val="1"/>
      <w:numFmt w:val="decimal"/>
      <w:lvlText w:val="%7."/>
      <w:lvlJc w:val="left"/>
      <w:pPr>
        <w:ind w:left="5040" w:hanging="360"/>
      </w:pPr>
    </w:lvl>
    <w:lvl w:ilvl="7" w:tplc="E44CB51C">
      <w:start w:val="1"/>
      <w:numFmt w:val="lowerLetter"/>
      <w:lvlText w:val="%8."/>
      <w:lvlJc w:val="left"/>
      <w:pPr>
        <w:ind w:left="5760" w:hanging="360"/>
      </w:pPr>
    </w:lvl>
    <w:lvl w:ilvl="8" w:tplc="8A2C24D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1118A0"/>
    <w:multiLevelType w:val="hybridMultilevel"/>
    <w:tmpl w:val="B422ECDE"/>
    <w:lvl w:ilvl="0" w:tplc="848EA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89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2B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0C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E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AB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60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CA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E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614B14"/>
    <w:multiLevelType w:val="hybridMultilevel"/>
    <w:tmpl w:val="2CB819E2"/>
    <w:lvl w:ilvl="0" w:tplc="64965B5A">
      <w:numFmt w:val="none"/>
      <w:lvlText w:val=""/>
      <w:lvlJc w:val="left"/>
      <w:pPr>
        <w:tabs>
          <w:tab w:val="num" w:pos="360"/>
        </w:tabs>
      </w:pPr>
    </w:lvl>
    <w:lvl w:ilvl="1" w:tplc="DE3C46D8">
      <w:start w:val="1"/>
      <w:numFmt w:val="lowerLetter"/>
      <w:lvlText w:val="%2."/>
      <w:lvlJc w:val="left"/>
      <w:pPr>
        <w:ind w:left="1440" w:hanging="360"/>
      </w:pPr>
    </w:lvl>
    <w:lvl w:ilvl="2" w:tplc="18C0D8FE">
      <w:start w:val="1"/>
      <w:numFmt w:val="lowerRoman"/>
      <w:lvlText w:val="%3."/>
      <w:lvlJc w:val="right"/>
      <w:pPr>
        <w:ind w:left="2160" w:hanging="180"/>
      </w:pPr>
    </w:lvl>
    <w:lvl w:ilvl="3" w:tplc="18A49AA6">
      <w:start w:val="1"/>
      <w:numFmt w:val="decimal"/>
      <w:lvlText w:val="%4."/>
      <w:lvlJc w:val="left"/>
      <w:pPr>
        <w:ind w:left="2880" w:hanging="360"/>
      </w:pPr>
    </w:lvl>
    <w:lvl w:ilvl="4" w:tplc="60BEE318">
      <w:start w:val="1"/>
      <w:numFmt w:val="lowerLetter"/>
      <w:lvlText w:val="%5."/>
      <w:lvlJc w:val="left"/>
      <w:pPr>
        <w:ind w:left="3600" w:hanging="360"/>
      </w:pPr>
    </w:lvl>
    <w:lvl w:ilvl="5" w:tplc="A73C25C4">
      <w:start w:val="1"/>
      <w:numFmt w:val="lowerRoman"/>
      <w:lvlText w:val="%6."/>
      <w:lvlJc w:val="right"/>
      <w:pPr>
        <w:ind w:left="4320" w:hanging="180"/>
      </w:pPr>
    </w:lvl>
    <w:lvl w:ilvl="6" w:tplc="3CAABFDC">
      <w:start w:val="1"/>
      <w:numFmt w:val="decimal"/>
      <w:lvlText w:val="%7."/>
      <w:lvlJc w:val="left"/>
      <w:pPr>
        <w:ind w:left="5040" w:hanging="360"/>
      </w:pPr>
    </w:lvl>
    <w:lvl w:ilvl="7" w:tplc="EF96DD86">
      <w:start w:val="1"/>
      <w:numFmt w:val="lowerLetter"/>
      <w:lvlText w:val="%8."/>
      <w:lvlJc w:val="left"/>
      <w:pPr>
        <w:ind w:left="5760" w:hanging="360"/>
      </w:pPr>
    </w:lvl>
    <w:lvl w:ilvl="8" w:tplc="0832C764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CA4C30"/>
    <w:multiLevelType w:val="hybridMultilevel"/>
    <w:tmpl w:val="2E62C592"/>
    <w:lvl w:ilvl="0" w:tplc="285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42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20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EF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83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85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4D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C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02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2">
    <w:nsid w:val="63AE5FB9"/>
    <w:multiLevelType w:val="hybridMultilevel"/>
    <w:tmpl w:val="009218C2"/>
    <w:lvl w:ilvl="0" w:tplc="2C82DADC">
      <w:start w:val="1"/>
      <w:numFmt w:val="decimal"/>
      <w:lvlText w:val="%1."/>
      <w:lvlJc w:val="left"/>
      <w:pPr>
        <w:ind w:left="720" w:hanging="360"/>
      </w:pPr>
    </w:lvl>
    <w:lvl w:ilvl="1" w:tplc="BFC444F2">
      <w:start w:val="1"/>
      <w:numFmt w:val="lowerLetter"/>
      <w:lvlText w:val="%2."/>
      <w:lvlJc w:val="left"/>
      <w:pPr>
        <w:ind w:left="1440" w:hanging="360"/>
      </w:pPr>
    </w:lvl>
    <w:lvl w:ilvl="2" w:tplc="4B186976">
      <w:start w:val="1"/>
      <w:numFmt w:val="lowerRoman"/>
      <w:lvlText w:val="%3."/>
      <w:lvlJc w:val="right"/>
      <w:pPr>
        <w:ind w:left="2160" w:hanging="180"/>
      </w:pPr>
    </w:lvl>
    <w:lvl w:ilvl="3" w:tplc="6B889C54">
      <w:start w:val="1"/>
      <w:numFmt w:val="decimal"/>
      <w:lvlText w:val="%4."/>
      <w:lvlJc w:val="left"/>
      <w:pPr>
        <w:ind w:left="2880" w:hanging="360"/>
      </w:pPr>
    </w:lvl>
    <w:lvl w:ilvl="4" w:tplc="D16A44AA">
      <w:start w:val="1"/>
      <w:numFmt w:val="lowerLetter"/>
      <w:lvlText w:val="%5."/>
      <w:lvlJc w:val="left"/>
      <w:pPr>
        <w:ind w:left="3600" w:hanging="360"/>
      </w:pPr>
    </w:lvl>
    <w:lvl w:ilvl="5" w:tplc="A96880AC">
      <w:start w:val="1"/>
      <w:numFmt w:val="lowerRoman"/>
      <w:lvlText w:val="%6."/>
      <w:lvlJc w:val="right"/>
      <w:pPr>
        <w:ind w:left="4320" w:hanging="180"/>
      </w:pPr>
    </w:lvl>
    <w:lvl w:ilvl="6" w:tplc="D3783DD2">
      <w:start w:val="1"/>
      <w:numFmt w:val="decimal"/>
      <w:lvlText w:val="%7."/>
      <w:lvlJc w:val="left"/>
      <w:pPr>
        <w:ind w:left="5040" w:hanging="360"/>
      </w:pPr>
    </w:lvl>
    <w:lvl w:ilvl="7" w:tplc="F788CDBC">
      <w:start w:val="1"/>
      <w:numFmt w:val="lowerLetter"/>
      <w:lvlText w:val="%8."/>
      <w:lvlJc w:val="left"/>
      <w:pPr>
        <w:ind w:left="5760" w:hanging="360"/>
      </w:pPr>
    </w:lvl>
    <w:lvl w:ilvl="8" w:tplc="5F6C49B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0E3845"/>
    <w:multiLevelType w:val="hybridMultilevel"/>
    <w:tmpl w:val="F726332C"/>
    <w:lvl w:ilvl="0" w:tplc="7A545BAA">
      <w:numFmt w:val="none"/>
      <w:lvlText w:val=""/>
      <w:lvlJc w:val="left"/>
      <w:pPr>
        <w:tabs>
          <w:tab w:val="num" w:pos="360"/>
        </w:tabs>
      </w:pPr>
    </w:lvl>
    <w:lvl w:ilvl="1" w:tplc="189A51F4">
      <w:start w:val="1"/>
      <w:numFmt w:val="lowerLetter"/>
      <w:lvlText w:val="%2."/>
      <w:lvlJc w:val="left"/>
      <w:pPr>
        <w:ind w:left="1440" w:hanging="360"/>
      </w:pPr>
    </w:lvl>
    <w:lvl w:ilvl="2" w:tplc="71A8B27C">
      <w:start w:val="1"/>
      <w:numFmt w:val="lowerRoman"/>
      <w:lvlText w:val="%3."/>
      <w:lvlJc w:val="right"/>
      <w:pPr>
        <w:ind w:left="2160" w:hanging="180"/>
      </w:pPr>
    </w:lvl>
    <w:lvl w:ilvl="3" w:tplc="B6EABBCE">
      <w:start w:val="1"/>
      <w:numFmt w:val="decimal"/>
      <w:lvlText w:val="%4."/>
      <w:lvlJc w:val="left"/>
      <w:pPr>
        <w:ind w:left="2880" w:hanging="360"/>
      </w:pPr>
    </w:lvl>
    <w:lvl w:ilvl="4" w:tplc="629A1CB0">
      <w:start w:val="1"/>
      <w:numFmt w:val="lowerLetter"/>
      <w:lvlText w:val="%5."/>
      <w:lvlJc w:val="left"/>
      <w:pPr>
        <w:ind w:left="3600" w:hanging="360"/>
      </w:pPr>
    </w:lvl>
    <w:lvl w:ilvl="5" w:tplc="D1A41080">
      <w:start w:val="1"/>
      <w:numFmt w:val="lowerRoman"/>
      <w:lvlText w:val="%6."/>
      <w:lvlJc w:val="right"/>
      <w:pPr>
        <w:ind w:left="4320" w:hanging="180"/>
      </w:pPr>
    </w:lvl>
    <w:lvl w:ilvl="6" w:tplc="4A0E568E">
      <w:start w:val="1"/>
      <w:numFmt w:val="decimal"/>
      <w:lvlText w:val="%7."/>
      <w:lvlJc w:val="left"/>
      <w:pPr>
        <w:ind w:left="5040" w:hanging="360"/>
      </w:pPr>
    </w:lvl>
    <w:lvl w:ilvl="7" w:tplc="DD5EF88E">
      <w:start w:val="1"/>
      <w:numFmt w:val="lowerLetter"/>
      <w:lvlText w:val="%8."/>
      <w:lvlJc w:val="left"/>
      <w:pPr>
        <w:ind w:left="5760" w:hanging="360"/>
      </w:pPr>
    </w:lvl>
    <w:lvl w:ilvl="8" w:tplc="117044F6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47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9D3109"/>
    <w:multiLevelType w:val="hybridMultilevel"/>
    <w:tmpl w:val="D22EEA9C"/>
    <w:lvl w:ilvl="0" w:tplc="1E9EE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C1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6C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E5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61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8B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4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4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1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F013C0"/>
    <w:multiLevelType w:val="hybridMultilevel"/>
    <w:tmpl w:val="036451B6"/>
    <w:lvl w:ilvl="0" w:tplc="1C6CC3A8">
      <w:numFmt w:val="none"/>
      <w:lvlText w:val=""/>
      <w:lvlJc w:val="left"/>
      <w:pPr>
        <w:tabs>
          <w:tab w:val="num" w:pos="360"/>
        </w:tabs>
      </w:pPr>
    </w:lvl>
    <w:lvl w:ilvl="1" w:tplc="7562C80E">
      <w:start w:val="1"/>
      <w:numFmt w:val="lowerLetter"/>
      <w:lvlText w:val="%2."/>
      <w:lvlJc w:val="left"/>
      <w:pPr>
        <w:ind w:left="1440" w:hanging="360"/>
      </w:pPr>
    </w:lvl>
    <w:lvl w:ilvl="2" w:tplc="7B78248C">
      <w:start w:val="1"/>
      <w:numFmt w:val="lowerRoman"/>
      <w:lvlText w:val="%3."/>
      <w:lvlJc w:val="right"/>
      <w:pPr>
        <w:ind w:left="2160" w:hanging="180"/>
      </w:pPr>
    </w:lvl>
    <w:lvl w:ilvl="3" w:tplc="6DE8E3BA">
      <w:start w:val="1"/>
      <w:numFmt w:val="decimal"/>
      <w:lvlText w:val="%4."/>
      <w:lvlJc w:val="left"/>
      <w:pPr>
        <w:ind w:left="2880" w:hanging="360"/>
      </w:pPr>
    </w:lvl>
    <w:lvl w:ilvl="4" w:tplc="087E04FC">
      <w:start w:val="1"/>
      <w:numFmt w:val="lowerLetter"/>
      <w:lvlText w:val="%5."/>
      <w:lvlJc w:val="left"/>
      <w:pPr>
        <w:ind w:left="3600" w:hanging="360"/>
      </w:pPr>
    </w:lvl>
    <w:lvl w:ilvl="5" w:tplc="A3384CB6">
      <w:start w:val="1"/>
      <w:numFmt w:val="lowerRoman"/>
      <w:lvlText w:val="%6."/>
      <w:lvlJc w:val="right"/>
      <w:pPr>
        <w:ind w:left="4320" w:hanging="180"/>
      </w:pPr>
    </w:lvl>
    <w:lvl w:ilvl="6" w:tplc="3062AE4E">
      <w:start w:val="1"/>
      <w:numFmt w:val="decimal"/>
      <w:lvlText w:val="%7."/>
      <w:lvlJc w:val="left"/>
      <w:pPr>
        <w:ind w:left="5040" w:hanging="360"/>
      </w:pPr>
    </w:lvl>
    <w:lvl w:ilvl="7" w:tplc="72104330">
      <w:start w:val="1"/>
      <w:numFmt w:val="lowerLetter"/>
      <w:lvlText w:val="%8."/>
      <w:lvlJc w:val="left"/>
      <w:pPr>
        <w:ind w:left="5760" w:hanging="360"/>
      </w:pPr>
    </w:lvl>
    <w:lvl w:ilvl="8" w:tplc="111221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7"/>
  </w:num>
  <w:num w:numId="4">
    <w:abstractNumId w:val="43"/>
  </w:num>
  <w:num w:numId="5">
    <w:abstractNumId w:val="35"/>
  </w:num>
  <w:num w:numId="6">
    <w:abstractNumId w:val="3"/>
  </w:num>
  <w:num w:numId="7">
    <w:abstractNumId w:val="5"/>
  </w:num>
  <w:num w:numId="8">
    <w:abstractNumId w:val="19"/>
  </w:num>
  <w:num w:numId="9">
    <w:abstractNumId w:val="26"/>
  </w:num>
  <w:num w:numId="10">
    <w:abstractNumId w:val="48"/>
  </w:num>
  <w:num w:numId="11">
    <w:abstractNumId w:val="36"/>
  </w:num>
  <w:num w:numId="12">
    <w:abstractNumId w:val="18"/>
  </w:num>
  <w:num w:numId="13">
    <w:abstractNumId w:val="39"/>
  </w:num>
  <w:num w:numId="14">
    <w:abstractNumId w:val="7"/>
  </w:num>
  <w:num w:numId="15">
    <w:abstractNumId w:val="25"/>
  </w:num>
  <w:num w:numId="16">
    <w:abstractNumId w:val="42"/>
  </w:num>
  <w:num w:numId="17">
    <w:abstractNumId w:val="22"/>
  </w:num>
  <w:num w:numId="18">
    <w:abstractNumId w:val="20"/>
  </w:num>
  <w:num w:numId="19">
    <w:abstractNumId w:val="29"/>
  </w:num>
  <w:num w:numId="20">
    <w:abstractNumId w:val="32"/>
  </w:num>
  <w:num w:numId="21">
    <w:abstractNumId w:val="6"/>
  </w:num>
  <w:num w:numId="22">
    <w:abstractNumId w:val="16"/>
  </w:num>
  <w:num w:numId="23">
    <w:abstractNumId w:val="49"/>
  </w:num>
  <w:num w:numId="24">
    <w:abstractNumId w:val="1"/>
  </w:num>
  <w:num w:numId="25">
    <w:abstractNumId w:val="41"/>
  </w:num>
  <w:num w:numId="26">
    <w:abstractNumId w:val="45"/>
  </w:num>
  <w:num w:numId="27">
    <w:abstractNumId w:val="38"/>
  </w:num>
  <w:num w:numId="28">
    <w:abstractNumId w:val="11"/>
  </w:num>
  <w:num w:numId="29">
    <w:abstractNumId w:val="34"/>
  </w:num>
  <w:num w:numId="30">
    <w:abstractNumId w:val="0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14"/>
  </w:num>
  <w:num w:numId="34">
    <w:abstractNumId w:val="31"/>
  </w:num>
  <w:num w:numId="35">
    <w:abstractNumId w:val="40"/>
  </w:num>
  <w:num w:numId="36">
    <w:abstractNumId w:val="28"/>
  </w:num>
  <w:num w:numId="37">
    <w:abstractNumId w:val="46"/>
  </w:num>
  <w:num w:numId="38">
    <w:abstractNumId w:val="44"/>
  </w:num>
  <w:num w:numId="39">
    <w:abstractNumId w:val="23"/>
  </w:num>
  <w:num w:numId="40">
    <w:abstractNumId w:val="10"/>
  </w:num>
  <w:num w:numId="41">
    <w:abstractNumId w:val="9"/>
  </w:num>
  <w:num w:numId="42">
    <w:abstractNumId w:val="21"/>
  </w:num>
  <w:num w:numId="43">
    <w:abstractNumId w:val="30"/>
  </w:num>
  <w:num w:numId="44">
    <w:abstractNumId w:val="33"/>
  </w:num>
  <w:num w:numId="45">
    <w:abstractNumId w:val="4"/>
  </w:num>
  <w:num w:numId="46">
    <w:abstractNumId w:val="27"/>
  </w:num>
  <w:num w:numId="47">
    <w:abstractNumId w:val="15"/>
  </w:num>
  <w:num w:numId="48">
    <w:abstractNumId w:val="47"/>
  </w:num>
  <w:num w:numId="49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0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E605B"/>
    <w:rsid w:val="001E6656"/>
    <w:rsid w:val="001F056B"/>
    <w:rsid w:val="001F14C5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4852"/>
    <w:rsid w:val="0049783D"/>
    <w:rsid w:val="004A24B9"/>
    <w:rsid w:val="004A4785"/>
    <w:rsid w:val="004C07CD"/>
    <w:rsid w:val="004D4D74"/>
    <w:rsid w:val="004E35A4"/>
    <w:rsid w:val="004E4BC2"/>
    <w:rsid w:val="004F136B"/>
    <w:rsid w:val="004F1F51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2199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4C40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B7E3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A1491"/>
    <w:rsid w:val="00CA7181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7B7C7"/>
    <w:rsid w:val="00E81BB0"/>
    <w:rsid w:val="00E828FE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0142EDE1"/>
    <w:rsid w:val="019FA669"/>
    <w:rsid w:val="01C344D8"/>
    <w:rsid w:val="02096FEB"/>
    <w:rsid w:val="026488F5"/>
    <w:rsid w:val="02E1BFF6"/>
    <w:rsid w:val="03912419"/>
    <w:rsid w:val="0439929F"/>
    <w:rsid w:val="0444CF21"/>
    <w:rsid w:val="04896F00"/>
    <w:rsid w:val="0499033F"/>
    <w:rsid w:val="04CD36FF"/>
    <w:rsid w:val="04F33114"/>
    <w:rsid w:val="0634D3A0"/>
    <w:rsid w:val="065539C0"/>
    <w:rsid w:val="0658C03F"/>
    <w:rsid w:val="066F2313"/>
    <w:rsid w:val="06C8C4DB"/>
    <w:rsid w:val="06D36BC0"/>
    <w:rsid w:val="06FAB7D4"/>
    <w:rsid w:val="072216E8"/>
    <w:rsid w:val="07B77BA4"/>
    <w:rsid w:val="08776FE4"/>
    <w:rsid w:val="08E705CE"/>
    <w:rsid w:val="09398D2B"/>
    <w:rsid w:val="09439765"/>
    <w:rsid w:val="095CA2BF"/>
    <w:rsid w:val="09BBA6F5"/>
    <w:rsid w:val="0B419081"/>
    <w:rsid w:val="0BC97A8E"/>
    <w:rsid w:val="0BCFB028"/>
    <w:rsid w:val="0BDA573E"/>
    <w:rsid w:val="0C0079C3"/>
    <w:rsid w:val="0CD48268"/>
    <w:rsid w:val="0D420AF8"/>
    <w:rsid w:val="0DC1B92D"/>
    <w:rsid w:val="0EC64D3B"/>
    <w:rsid w:val="0F234187"/>
    <w:rsid w:val="10E7AEB4"/>
    <w:rsid w:val="1146C278"/>
    <w:rsid w:val="120452FE"/>
    <w:rsid w:val="126C9B35"/>
    <w:rsid w:val="1319208D"/>
    <w:rsid w:val="131B362A"/>
    <w:rsid w:val="13429483"/>
    <w:rsid w:val="13B111D4"/>
    <w:rsid w:val="144486E4"/>
    <w:rsid w:val="1446C5C6"/>
    <w:rsid w:val="15AC6079"/>
    <w:rsid w:val="15C332AD"/>
    <w:rsid w:val="1627B773"/>
    <w:rsid w:val="17427903"/>
    <w:rsid w:val="17C52994"/>
    <w:rsid w:val="17D7338C"/>
    <w:rsid w:val="1867D46D"/>
    <w:rsid w:val="191EB41D"/>
    <w:rsid w:val="19696FCF"/>
    <w:rsid w:val="19E5F2B9"/>
    <w:rsid w:val="19E6838C"/>
    <w:rsid w:val="1A59AF56"/>
    <w:rsid w:val="1A6E6D99"/>
    <w:rsid w:val="1AD98781"/>
    <w:rsid w:val="1B0ED44E"/>
    <w:rsid w:val="1B416176"/>
    <w:rsid w:val="1BBC30A3"/>
    <w:rsid w:val="1BC675FB"/>
    <w:rsid w:val="1E28C4BF"/>
    <w:rsid w:val="1E3CE0F2"/>
    <w:rsid w:val="1EFE16BD"/>
    <w:rsid w:val="1F4F9627"/>
    <w:rsid w:val="1FE09ED9"/>
    <w:rsid w:val="200EF81A"/>
    <w:rsid w:val="2207D0DF"/>
    <w:rsid w:val="22D3DE49"/>
    <w:rsid w:val="22EDCE6F"/>
    <w:rsid w:val="22FC4A1F"/>
    <w:rsid w:val="234C735B"/>
    <w:rsid w:val="235DAE32"/>
    <w:rsid w:val="2423074A"/>
    <w:rsid w:val="246F1D58"/>
    <w:rsid w:val="2538DD73"/>
    <w:rsid w:val="25487076"/>
    <w:rsid w:val="259BA24C"/>
    <w:rsid w:val="25A335C3"/>
    <w:rsid w:val="260FA4B9"/>
    <w:rsid w:val="267C2697"/>
    <w:rsid w:val="26AC891F"/>
    <w:rsid w:val="271B796B"/>
    <w:rsid w:val="27573DA9"/>
    <w:rsid w:val="277FEF0C"/>
    <w:rsid w:val="27C3DFC6"/>
    <w:rsid w:val="27EBB0BE"/>
    <w:rsid w:val="28DF73B1"/>
    <w:rsid w:val="2987811F"/>
    <w:rsid w:val="29A28C82"/>
    <w:rsid w:val="2ACBDA32"/>
    <w:rsid w:val="2B348C57"/>
    <w:rsid w:val="2B4F97BA"/>
    <w:rsid w:val="2B70296C"/>
    <w:rsid w:val="2BB910F7"/>
    <w:rsid w:val="2BC2E583"/>
    <w:rsid w:val="2D99BC77"/>
    <w:rsid w:val="2DB0C133"/>
    <w:rsid w:val="2DD82635"/>
    <w:rsid w:val="2DE4430C"/>
    <w:rsid w:val="2E24764F"/>
    <w:rsid w:val="2E5304BC"/>
    <w:rsid w:val="2E56AF25"/>
    <w:rsid w:val="2F57E3B1"/>
    <w:rsid w:val="2F6F92A4"/>
    <w:rsid w:val="2F7AFB6F"/>
    <w:rsid w:val="2FC6D108"/>
    <w:rsid w:val="2FE11473"/>
    <w:rsid w:val="3028F34A"/>
    <w:rsid w:val="32634DCA"/>
    <w:rsid w:val="3265DF1E"/>
    <w:rsid w:val="32A810D1"/>
    <w:rsid w:val="32C75B6F"/>
    <w:rsid w:val="332675DF"/>
    <w:rsid w:val="33496EC8"/>
    <w:rsid w:val="33582FA9"/>
    <w:rsid w:val="33F6F8DB"/>
    <w:rsid w:val="34B45BC3"/>
    <w:rsid w:val="34BFC99D"/>
    <w:rsid w:val="35046ECD"/>
    <w:rsid w:val="354F013D"/>
    <w:rsid w:val="3555C83C"/>
    <w:rsid w:val="3651FC31"/>
    <w:rsid w:val="3703C556"/>
    <w:rsid w:val="37375733"/>
    <w:rsid w:val="3738710A"/>
    <w:rsid w:val="374808D5"/>
    <w:rsid w:val="3779484C"/>
    <w:rsid w:val="379ACC92"/>
    <w:rsid w:val="384E6D0C"/>
    <w:rsid w:val="3A07A891"/>
    <w:rsid w:val="3A9167DC"/>
    <w:rsid w:val="3AA99DB7"/>
    <w:rsid w:val="3AD26D54"/>
    <w:rsid w:val="3B05F85A"/>
    <w:rsid w:val="3B5480AD"/>
    <w:rsid w:val="3C3D1922"/>
    <w:rsid w:val="3D7520F6"/>
    <w:rsid w:val="3EB5B2EC"/>
    <w:rsid w:val="3EFDD109"/>
    <w:rsid w:val="3F4063E0"/>
    <w:rsid w:val="400CE66D"/>
    <w:rsid w:val="401DA3B8"/>
    <w:rsid w:val="4051834D"/>
    <w:rsid w:val="4056C862"/>
    <w:rsid w:val="40D39D80"/>
    <w:rsid w:val="42503857"/>
    <w:rsid w:val="43EC08B8"/>
    <w:rsid w:val="445C6992"/>
    <w:rsid w:val="44B9A1F7"/>
    <w:rsid w:val="458F2E2C"/>
    <w:rsid w:val="45EBF64F"/>
    <w:rsid w:val="46E49957"/>
    <w:rsid w:val="4707D11A"/>
    <w:rsid w:val="47416442"/>
    <w:rsid w:val="47B0548E"/>
    <w:rsid w:val="48121987"/>
    <w:rsid w:val="48CBDF4C"/>
    <w:rsid w:val="4A5F59CD"/>
    <w:rsid w:val="4A6D9433"/>
    <w:rsid w:val="4A8A202C"/>
    <w:rsid w:val="4AF89FCE"/>
    <w:rsid w:val="4B21B274"/>
    <w:rsid w:val="4B2370E4"/>
    <w:rsid w:val="4B68FDDF"/>
    <w:rsid w:val="4CE8C487"/>
    <w:rsid w:val="4E2D025C"/>
    <w:rsid w:val="4F4BFC69"/>
    <w:rsid w:val="4FEFE629"/>
    <w:rsid w:val="5061A0B1"/>
    <w:rsid w:val="50C31F14"/>
    <w:rsid w:val="50F5D52E"/>
    <w:rsid w:val="511E2CD5"/>
    <w:rsid w:val="51297EF2"/>
    <w:rsid w:val="51C8AB24"/>
    <w:rsid w:val="51E1D381"/>
    <w:rsid w:val="525EE9D1"/>
    <w:rsid w:val="5299752E"/>
    <w:rsid w:val="52DEA986"/>
    <w:rsid w:val="53A2B284"/>
    <w:rsid w:val="53BEDCE2"/>
    <w:rsid w:val="5435458F"/>
    <w:rsid w:val="54521470"/>
    <w:rsid w:val="54E54083"/>
    <w:rsid w:val="55D115F0"/>
    <w:rsid w:val="55F40ED9"/>
    <w:rsid w:val="56DAAE56"/>
    <w:rsid w:val="56F918E8"/>
    <w:rsid w:val="576CE651"/>
    <w:rsid w:val="587569E6"/>
    <w:rsid w:val="58DB865F"/>
    <w:rsid w:val="58DDFCB3"/>
    <w:rsid w:val="592BAF9B"/>
    <w:rsid w:val="5952415B"/>
    <w:rsid w:val="59665C84"/>
    <w:rsid w:val="59F83688"/>
    <w:rsid w:val="5A1C2A45"/>
    <w:rsid w:val="5A774283"/>
    <w:rsid w:val="5B5233F0"/>
    <w:rsid w:val="5B965F38"/>
    <w:rsid w:val="5C1312E4"/>
    <w:rsid w:val="5D161B35"/>
    <w:rsid w:val="5DAEF782"/>
    <w:rsid w:val="5DCF3977"/>
    <w:rsid w:val="5EBEAFF1"/>
    <w:rsid w:val="5ECFEAC8"/>
    <w:rsid w:val="5F03B178"/>
    <w:rsid w:val="5FA1307B"/>
    <w:rsid w:val="5FEB8AD6"/>
    <w:rsid w:val="600D256D"/>
    <w:rsid w:val="61226A13"/>
    <w:rsid w:val="6217E7DB"/>
    <w:rsid w:val="62AF0D13"/>
    <w:rsid w:val="62BCBA87"/>
    <w:rsid w:val="62FB869A"/>
    <w:rsid w:val="63068AA5"/>
    <w:rsid w:val="63A32652"/>
    <w:rsid w:val="63B32A40"/>
    <w:rsid w:val="63C37F4C"/>
    <w:rsid w:val="63D78FAB"/>
    <w:rsid w:val="652DF175"/>
    <w:rsid w:val="655A37AF"/>
    <w:rsid w:val="655EFA85"/>
    <w:rsid w:val="65F10A46"/>
    <w:rsid w:val="66E22EED"/>
    <w:rsid w:val="6723EFAB"/>
    <w:rsid w:val="6755237B"/>
    <w:rsid w:val="676ABF87"/>
    <w:rsid w:val="67C6FB46"/>
    <w:rsid w:val="68009B31"/>
    <w:rsid w:val="68659237"/>
    <w:rsid w:val="6AE84930"/>
    <w:rsid w:val="6C0E42BC"/>
    <w:rsid w:val="6C26F500"/>
    <w:rsid w:val="6D4D23C9"/>
    <w:rsid w:val="6D91023D"/>
    <w:rsid w:val="6DD155EB"/>
    <w:rsid w:val="6DFC1C2B"/>
    <w:rsid w:val="6FD755C7"/>
    <w:rsid w:val="6FF9F4E6"/>
    <w:rsid w:val="70592257"/>
    <w:rsid w:val="7133BCED"/>
    <w:rsid w:val="7140FC9C"/>
    <w:rsid w:val="71E0B083"/>
    <w:rsid w:val="720C747D"/>
    <w:rsid w:val="72D77AD4"/>
    <w:rsid w:val="72E05C10"/>
    <w:rsid w:val="74CBAC16"/>
    <w:rsid w:val="75348100"/>
    <w:rsid w:val="7544F810"/>
    <w:rsid w:val="757848FF"/>
    <w:rsid w:val="75D17143"/>
    <w:rsid w:val="75DD563B"/>
    <w:rsid w:val="761EAFD5"/>
    <w:rsid w:val="763688A9"/>
    <w:rsid w:val="7652E395"/>
    <w:rsid w:val="76DBA283"/>
    <w:rsid w:val="77C341A2"/>
    <w:rsid w:val="77D184F2"/>
    <w:rsid w:val="77EBBD84"/>
    <w:rsid w:val="7873C87B"/>
    <w:rsid w:val="787BB601"/>
    <w:rsid w:val="7987AECF"/>
    <w:rsid w:val="799B521E"/>
    <w:rsid w:val="79A4513F"/>
    <w:rsid w:val="7A57CF4E"/>
    <w:rsid w:val="7B0430B0"/>
    <w:rsid w:val="7B37227F"/>
    <w:rsid w:val="7BDDF665"/>
    <w:rsid w:val="7C43EC9F"/>
    <w:rsid w:val="7C665B44"/>
    <w:rsid w:val="7C6C36AE"/>
    <w:rsid w:val="7C766F94"/>
    <w:rsid w:val="7C87A113"/>
    <w:rsid w:val="7CC0EE63"/>
    <w:rsid w:val="7CE81F2E"/>
    <w:rsid w:val="7D4F2724"/>
    <w:rsid w:val="7E123FF5"/>
    <w:rsid w:val="7E356F2E"/>
    <w:rsid w:val="7E5B1FF2"/>
    <w:rsid w:val="7EF08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45AB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24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2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2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2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2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29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30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31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31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5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32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34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24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2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2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2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2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29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30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31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31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5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32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34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38FA"/>
    <w:rsid w:val="000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77FB3-B585-4230-834D-FB938540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37</TotalTime>
  <Pages>25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14976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Windows User</cp:lastModifiedBy>
  <cp:revision>18</cp:revision>
  <cp:lastPrinted>2012-01-12T10:01:00Z</cp:lastPrinted>
  <dcterms:created xsi:type="dcterms:W3CDTF">2018-12-11T11:22:00Z</dcterms:created>
  <dcterms:modified xsi:type="dcterms:W3CDTF">2022-02-08T15:11:00Z</dcterms:modified>
</cp:coreProperties>
</file>